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</w:t>
      </w:r>
      <w:r w:rsidR="00E805A0">
        <w:rPr>
          <w:lang w:val="pt-BR"/>
        </w:rPr>
        <w:t>Imprimir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700CD2" w:rsidTr="008A0DD7">
        <w:tc>
          <w:tcPr>
            <w:tcW w:w="2254" w:type="dxa"/>
          </w:tcPr>
          <w:p w:rsidR="00FD11CE" w:rsidRPr="000C5326" w:rsidRDefault="00B97BC0" w:rsidP="00AE32C4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  <w:r w:rsidR="00E805A0">
              <w:rPr>
                <w:sz w:val="22"/>
                <w:lang w:val="pt-BR"/>
              </w:rPr>
              <w:t>4</w:t>
            </w:r>
            <w:r w:rsidR="00FD11CE" w:rsidRPr="000C5326">
              <w:rPr>
                <w:sz w:val="22"/>
                <w:lang w:val="pt-BR"/>
              </w:rPr>
              <w:t>/ju</w:t>
            </w:r>
            <w:r w:rsidR="00AE32C4">
              <w:rPr>
                <w:sz w:val="22"/>
                <w:lang w:val="pt-BR"/>
              </w:rPr>
              <w:t>l</w:t>
            </w:r>
            <w:r w:rsidR="00E805A0">
              <w:rPr>
                <w:sz w:val="22"/>
                <w:lang w:val="pt-BR"/>
              </w:rPr>
              <w:t>h</w:t>
            </w:r>
            <w:r w:rsidR="00FD11CE" w:rsidRPr="000C5326">
              <w:rPr>
                <w:sz w:val="22"/>
                <w:lang w:val="pt-BR"/>
              </w:rPr>
              <w:t>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EE4C1A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  <w:r w:rsidR="002D75EB">
              <w:rPr>
                <w:sz w:val="22"/>
                <w:lang w:val="pt-BR"/>
              </w:rPr>
              <w:t xml:space="preserve"> </w:t>
            </w:r>
          </w:p>
        </w:tc>
      </w:tr>
    </w:tbl>
    <w:p w:rsidR="00FD11CE" w:rsidRPr="000C5326" w:rsidRDefault="00FD11CE" w:rsidP="00AE32C4">
      <w:pPr>
        <w:pStyle w:val="Ttulo"/>
        <w:spacing w:before="0" w:after="120" w:line="360" w:lineRule="auto"/>
        <w:rPr>
          <w:lang w:val="pt-BR"/>
        </w:rPr>
      </w:pPr>
    </w:p>
    <w:p w:rsidR="00E96106" w:rsidRPr="000C5326" w:rsidRDefault="00CC4D3E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D2591C" w:rsidP="00AE32C4">
      <w:pPr>
        <w:pStyle w:val="Corpodetexto"/>
        <w:spacing w:line="360" w:lineRule="auto"/>
        <w:jc w:val="both"/>
        <w:rPr>
          <w:lang w:val="pt-BR"/>
        </w:rPr>
      </w:pPr>
      <w:r w:rsidRPr="00D2591C">
        <w:rPr>
          <w:lang w:val="pt-BR"/>
        </w:rPr>
        <w:t xml:space="preserve">Este documento descreve o caso de uso no qual o usuário </w:t>
      </w:r>
      <w:r w:rsidR="00E805A0">
        <w:rPr>
          <w:lang w:val="pt-BR"/>
        </w:rPr>
        <w:t>imprime dados do sistema</w:t>
      </w:r>
      <w:r w:rsidRPr="00D2591C">
        <w:rPr>
          <w:lang w:val="pt-BR"/>
        </w:rPr>
        <w:t>.</w:t>
      </w:r>
      <w:r>
        <w:rPr>
          <w:lang w:val="pt-BR"/>
        </w:rPr>
        <w:t xml:space="preserve"> </w:t>
      </w:r>
    </w:p>
    <w:p w:rsidR="00E96106" w:rsidRPr="000C5326" w:rsidRDefault="00CC4D3E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AE32C4" w:rsidRDefault="000C5326" w:rsidP="00AE32C4">
      <w:pPr>
        <w:pStyle w:val="Ttulo2"/>
        <w:spacing w:before="0" w:after="120" w:line="360" w:lineRule="auto"/>
        <w:jc w:val="both"/>
        <w:rPr>
          <w:lang w:val="pt-BR"/>
        </w:rPr>
      </w:pPr>
      <w:r w:rsidRPr="00AE32C4">
        <w:rPr>
          <w:lang w:val="pt-BR"/>
        </w:rPr>
        <w:t>Aluno</w:t>
      </w:r>
    </w:p>
    <w:p w:rsidR="00AE32C4" w:rsidRPr="00AE32C4" w:rsidRDefault="00AE32C4" w:rsidP="00AE32C4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O usuário aluno imprime o seu horário individual e o seu histórico escolar.</w:t>
      </w:r>
    </w:p>
    <w:p w:rsidR="007C31FE" w:rsidRDefault="007C31FE" w:rsidP="00AE32C4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Professor</w:t>
      </w:r>
    </w:p>
    <w:p w:rsidR="00AE32C4" w:rsidRPr="00AE32C4" w:rsidRDefault="00AE32C4" w:rsidP="00AE32C4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O usuário professor imprime a lista de alunos de suas turmas.</w:t>
      </w:r>
    </w:p>
    <w:p w:rsidR="00E96106" w:rsidRPr="000C5326" w:rsidRDefault="00CC4D3E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7C31FE" w:rsidRDefault="007C31FE" w:rsidP="00AE32C4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Possuir uma impressora instalada e configurada.</w:t>
      </w:r>
    </w:p>
    <w:p w:rsidR="00135E57" w:rsidRDefault="007C31FE" w:rsidP="00AE32C4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Estar em uma seção imprimível. Seções que podem ser impressas são citadas </w:t>
      </w:r>
      <w:r w:rsidR="006634D6">
        <w:rPr>
          <w:lang w:val="pt-BR"/>
        </w:rPr>
        <w:t>em</w:t>
      </w:r>
      <w:r>
        <w:rPr>
          <w:lang w:val="pt-BR"/>
        </w:rPr>
        <w:t xml:space="preserve"> RE-01</w:t>
      </w:r>
      <w:r w:rsidR="006634D6">
        <w:rPr>
          <w:lang w:val="pt-BR"/>
        </w:rPr>
        <w:t>.</w:t>
      </w:r>
    </w:p>
    <w:p w:rsidR="00E96106" w:rsidRPr="000C5326" w:rsidRDefault="00213578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C31FE" w:rsidP="00AE32C4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Quando está na seção que deseja imprimir o usuário clica na opção imprimir.</w:t>
      </w:r>
    </w:p>
    <w:p w:rsidR="0053491D" w:rsidRDefault="007C31FE" w:rsidP="00AE32C4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sistema gera uma ordem de impressão para o sistema operacional e os dados são impressos.</w:t>
      </w:r>
    </w:p>
    <w:p w:rsidR="001557E5" w:rsidRPr="000C5326" w:rsidRDefault="00EC3305" w:rsidP="00AE32C4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080341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E32C4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E32C4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E32C4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lastRenderedPageBreak/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E32C4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AE32C4" w:rsidP="00AE32C4">
      <w:pPr>
        <w:spacing w:after="120" w:line="36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dados que usuário solicitou foram impressos corretamente</w:t>
      </w:r>
      <w:r w:rsidR="00FD5EC3">
        <w:rPr>
          <w:sz w:val="20"/>
          <w:szCs w:val="20"/>
          <w:lang w:val="pt-BR"/>
        </w:rPr>
        <w:t>.</w:t>
      </w:r>
    </w:p>
    <w:p w:rsidR="00E96106" w:rsidRPr="000C5326" w:rsidRDefault="00E9008D" w:rsidP="00AE32C4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7C31FE" w:rsidRDefault="00E9008D" w:rsidP="00AE32C4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990D01">
        <w:rPr>
          <w:lang w:val="pt-BR"/>
        </w:rPr>
        <w:t>I</w:t>
      </w:r>
      <w:r w:rsidRPr="000C5326">
        <w:rPr>
          <w:lang w:val="pt-BR"/>
        </w:rPr>
        <w:t xml:space="preserve"> – 01</w:t>
      </w:r>
      <w:r w:rsidR="007C31FE">
        <w:rPr>
          <w:lang w:val="pt-BR"/>
        </w:rPr>
        <w:t>] Seções que podem ser impressas:</w:t>
      </w:r>
    </w:p>
    <w:p w:rsidR="007C31FE" w:rsidRDefault="007C31FE" w:rsidP="00AE32C4">
      <w:pPr>
        <w:pStyle w:val="Corpodetexto"/>
        <w:numPr>
          <w:ilvl w:val="0"/>
          <w:numId w:val="16"/>
        </w:numPr>
        <w:spacing w:line="360" w:lineRule="auto"/>
        <w:jc w:val="both"/>
        <w:rPr>
          <w:lang w:val="pt-BR"/>
        </w:rPr>
      </w:pPr>
      <w:r>
        <w:rPr>
          <w:lang w:val="pt-BR"/>
        </w:rPr>
        <w:t>Tabela com a lista de alunos da turma:</w:t>
      </w:r>
      <w:r w:rsidR="006634D6">
        <w:rPr>
          <w:lang w:val="pt-BR"/>
        </w:rPr>
        <w:t xml:space="preserve"> número de</w:t>
      </w:r>
      <w:r>
        <w:rPr>
          <w:lang w:val="pt-BR"/>
        </w:rPr>
        <w:t xml:space="preserve"> matr</w:t>
      </w:r>
      <w:r w:rsidR="006634D6">
        <w:rPr>
          <w:lang w:val="pt-BR"/>
        </w:rPr>
        <w:t>í</w:t>
      </w:r>
      <w:r>
        <w:rPr>
          <w:lang w:val="pt-BR"/>
        </w:rPr>
        <w:t>cula, nome do aluno,</w:t>
      </w:r>
      <w:r w:rsidR="006634D6">
        <w:rPr>
          <w:lang w:val="pt-BR"/>
        </w:rPr>
        <w:t xml:space="preserve"> nota e freqüência</w:t>
      </w:r>
      <w:r w:rsidR="00AE32C4">
        <w:rPr>
          <w:lang w:val="pt-BR"/>
        </w:rPr>
        <w:t>.</w:t>
      </w:r>
    </w:p>
    <w:p w:rsidR="006634D6" w:rsidRDefault="006634D6" w:rsidP="00AE32C4">
      <w:pPr>
        <w:pStyle w:val="Corpodetexto"/>
        <w:numPr>
          <w:ilvl w:val="0"/>
          <w:numId w:val="16"/>
        </w:numPr>
        <w:spacing w:line="360" w:lineRule="auto"/>
        <w:jc w:val="both"/>
        <w:rPr>
          <w:lang w:val="pt-BR"/>
        </w:rPr>
      </w:pPr>
      <w:r>
        <w:rPr>
          <w:lang w:val="pt-BR"/>
        </w:rPr>
        <w:t>Tabela com horário individual</w:t>
      </w:r>
      <w:r w:rsidR="00AE32C4">
        <w:rPr>
          <w:lang w:val="pt-BR"/>
        </w:rPr>
        <w:t>: todos dados do horário individual.</w:t>
      </w:r>
    </w:p>
    <w:p w:rsidR="00E96106" w:rsidRPr="002D75EB" w:rsidRDefault="006634D6" w:rsidP="00AE32C4">
      <w:pPr>
        <w:pStyle w:val="Corpodetexto"/>
        <w:numPr>
          <w:ilvl w:val="0"/>
          <w:numId w:val="16"/>
        </w:numPr>
        <w:spacing w:line="360" w:lineRule="auto"/>
        <w:jc w:val="both"/>
        <w:rPr>
          <w:lang w:val="pt-BR"/>
        </w:rPr>
      </w:pPr>
      <w:r>
        <w:rPr>
          <w:lang w:val="pt-BR"/>
        </w:rPr>
        <w:t>Histórico Escolar</w:t>
      </w:r>
      <w:r w:rsidR="00AE32C4">
        <w:rPr>
          <w:lang w:val="pt-BR"/>
        </w:rPr>
        <w:t>: todos os dados do histórico.</w:t>
      </w:r>
    </w:p>
    <w:sectPr w:rsidR="00E96106" w:rsidRPr="002D75EB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521" w:rsidRDefault="00050521">
      <w:r>
        <w:separator/>
      </w:r>
    </w:p>
  </w:endnote>
  <w:endnote w:type="continuationSeparator" w:id="0">
    <w:p w:rsidR="00050521" w:rsidRDefault="00050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190CF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90CFA">
            <w:rPr>
              <w:rStyle w:val="Nmerodepgina"/>
              <w:sz w:val="20"/>
            </w:rPr>
            <w:fldChar w:fldCharType="separate"/>
          </w:r>
          <w:r w:rsidR="00990D01">
            <w:rPr>
              <w:rStyle w:val="Nmerodepgina"/>
              <w:noProof/>
              <w:sz w:val="20"/>
            </w:rPr>
            <w:t>2</w:t>
          </w:r>
          <w:r w:rsidR="00190CF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190CFA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190CFA" w:rsidRPr="006F60B2">
            <w:rPr>
              <w:rStyle w:val="Nmerodepgina"/>
              <w:sz w:val="20"/>
              <w:szCs w:val="20"/>
            </w:rPr>
            <w:fldChar w:fldCharType="separate"/>
          </w:r>
          <w:r w:rsidR="00990D01">
            <w:rPr>
              <w:rStyle w:val="Nmerodepgina"/>
              <w:noProof/>
              <w:sz w:val="20"/>
              <w:szCs w:val="20"/>
            </w:rPr>
            <w:t>2</w:t>
          </w:r>
          <w:r w:rsidR="00190CFA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521" w:rsidRDefault="00050521">
      <w:r>
        <w:separator/>
      </w:r>
    </w:p>
  </w:footnote>
  <w:footnote w:type="continuationSeparator" w:id="0">
    <w:p w:rsidR="00050521" w:rsidRDefault="00050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2D75E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E805A0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E805A0">
            <w:rPr>
              <w:sz w:val="20"/>
              <w:lang w:val="pt-BR"/>
            </w:rPr>
            <w:t>Imprimir</w:t>
          </w:r>
        </w:p>
      </w:tc>
      <w:tc>
        <w:tcPr>
          <w:tcW w:w="2369" w:type="dxa"/>
        </w:tcPr>
        <w:p w:rsidR="00985EE5" w:rsidRDefault="00985EE5" w:rsidP="00E805A0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B97BC0">
            <w:rPr>
              <w:sz w:val="20"/>
            </w:rPr>
            <w:t>1</w:t>
          </w:r>
          <w:r w:rsidR="00E805A0">
            <w:rPr>
              <w:sz w:val="20"/>
            </w:rPr>
            <w:t>4</w:t>
          </w:r>
          <w:r w:rsidR="004D57C7">
            <w:rPr>
              <w:sz w:val="20"/>
            </w:rPr>
            <w:t>/ju</w:t>
          </w:r>
          <w:r w:rsidR="00AE32C4">
            <w:rPr>
              <w:sz w:val="20"/>
            </w:rPr>
            <w:t>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9B932B2"/>
    <w:multiLevelType w:val="hybridMultilevel"/>
    <w:tmpl w:val="359AA49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B120CA"/>
    <w:multiLevelType w:val="hybridMultilevel"/>
    <w:tmpl w:val="0D3E80B4"/>
    <w:lvl w:ilvl="0" w:tplc="DC02CF2E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E25C47"/>
    <w:multiLevelType w:val="hybridMultilevel"/>
    <w:tmpl w:val="A9FC9A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11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2"/>
  </w:num>
  <w:num w:numId="8">
    <w:abstractNumId w:val="1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0521"/>
    <w:rsid w:val="00052FD0"/>
    <w:rsid w:val="0005497B"/>
    <w:rsid w:val="00080341"/>
    <w:rsid w:val="000A1588"/>
    <w:rsid w:val="000C5326"/>
    <w:rsid w:val="000E5836"/>
    <w:rsid w:val="000F1EDF"/>
    <w:rsid w:val="000F228D"/>
    <w:rsid w:val="00115045"/>
    <w:rsid w:val="001240E7"/>
    <w:rsid w:val="00135E57"/>
    <w:rsid w:val="00146570"/>
    <w:rsid w:val="001557E5"/>
    <w:rsid w:val="001751A2"/>
    <w:rsid w:val="00190CFA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2D75EB"/>
    <w:rsid w:val="002E4ECB"/>
    <w:rsid w:val="002F160A"/>
    <w:rsid w:val="00311D3E"/>
    <w:rsid w:val="00331659"/>
    <w:rsid w:val="00380FC5"/>
    <w:rsid w:val="0041163C"/>
    <w:rsid w:val="0041744B"/>
    <w:rsid w:val="00430DC1"/>
    <w:rsid w:val="004542E5"/>
    <w:rsid w:val="004817CB"/>
    <w:rsid w:val="00482F2C"/>
    <w:rsid w:val="00494CBB"/>
    <w:rsid w:val="004B4F81"/>
    <w:rsid w:val="004B772F"/>
    <w:rsid w:val="004D57C7"/>
    <w:rsid w:val="005168D3"/>
    <w:rsid w:val="0053491D"/>
    <w:rsid w:val="00552F2A"/>
    <w:rsid w:val="005576AA"/>
    <w:rsid w:val="005B7BCD"/>
    <w:rsid w:val="00614F1B"/>
    <w:rsid w:val="006634D6"/>
    <w:rsid w:val="006B0D38"/>
    <w:rsid w:val="006F60B2"/>
    <w:rsid w:val="00700CD2"/>
    <w:rsid w:val="00760182"/>
    <w:rsid w:val="00766670"/>
    <w:rsid w:val="00770AAE"/>
    <w:rsid w:val="00790688"/>
    <w:rsid w:val="007A2266"/>
    <w:rsid w:val="007C31FE"/>
    <w:rsid w:val="007E6FF8"/>
    <w:rsid w:val="008133F7"/>
    <w:rsid w:val="00847B3B"/>
    <w:rsid w:val="00875CE1"/>
    <w:rsid w:val="008866E4"/>
    <w:rsid w:val="008C6FAB"/>
    <w:rsid w:val="008E00CC"/>
    <w:rsid w:val="00921724"/>
    <w:rsid w:val="0093400C"/>
    <w:rsid w:val="00942ADD"/>
    <w:rsid w:val="00963139"/>
    <w:rsid w:val="0096615A"/>
    <w:rsid w:val="00985EE5"/>
    <w:rsid w:val="00990D01"/>
    <w:rsid w:val="009C5CE8"/>
    <w:rsid w:val="009D290D"/>
    <w:rsid w:val="00A16102"/>
    <w:rsid w:val="00A368A1"/>
    <w:rsid w:val="00A37B01"/>
    <w:rsid w:val="00A770EF"/>
    <w:rsid w:val="00AB1888"/>
    <w:rsid w:val="00AE32C4"/>
    <w:rsid w:val="00B30433"/>
    <w:rsid w:val="00B518F1"/>
    <w:rsid w:val="00B96ED1"/>
    <w:rsid w:val="00B97BC0"/>
    <w:rsid w:val="00BA0D66"/>
    <w:rsid w:val="00BD6035"/>
    <w:rsid w:val="00BF4CEA"/>
    <w:rsid w:val="00C2664C"/>
    <w:rsid w:val="00C56D6C"/>
    <w:rsid w:val="00C623EC"/>
    <w:rsid w:val="00C63BA8"/>
    <w:rsid w:val="00C73F76"/>
    <w:rsid w:val="00C75994"/>
    <w:rsid w:val="00C8009C"/>
    <w:rsid w:val="00CB5D5B"/>
    <w:rsid w:val="00CC4D3E"/>
    <w:rsid w:val="00CE5283"/>
    <w:rsid w:val="00CF139C"/>
    <w:rsid w:val="00D065CA"/>
    <w:rsid w:val="00D06C27"/>
    <w:rsid w:val="00D159CA"/>
    <w:rsid w:val="00D2591C"/>
    <w:rsid w:val="00D97C21"/>
    <w:rsid w:val="00DB08F6"/>
    <w:rsid w:val="00DB7FCB"/>
    <w:rsid w:val="00DC476B"/>
    <w:rsid w:val="00DD175D"/>
    <w:rsid w:val="00DF0824"/>
    <w:rsid w:val="00E7792A"/>
    <w:rsid w:val="00E805A0"/>
    <w:rsid w:val="00E87FEE"/>
    <w:rsid w:val="00E9008D"/>
    <w:rsid w:val="00E90781"/>
    <w:rsid w:val="00E96106"/>
    <w:rsid w:val="00E97E4F"/>
    <w:rsid w:val="00EA1D90"/>
    <w:rsid w:val="00EC3305"/>
    <w:rsid w:val="00ED4B8A"/>
    <w:rsid w:val="00EE3F2D"/>
    <w:rsid w:val="00EE4C1A"/>
    <w:rsid w:val="00F35729"/>
    <w:rsid w:val="00F514CD"/>
    <w:rsid w:val="00F75BAE"/>
    <w:rsid w:val="00F82A86"/>
    <w:rsid w:val="00F85BA0"/>
    <w:rsid w:val="00F8707A"/>
    <w:rsid w:val="00FC060C"/>
    <w:rsid w:val="00FD11CE"/>
    <w:rsid w:val="00FD5EC3"/>
    <w:rsid w:val="00FD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507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18</cp:revision>
  <cp:lastPrinted>2009-06-07T19:19:00Z</cp:lastPrinted>
  <dcterms:created xsi:type="dcterms:W3CDTF">2009-07-02T11:51:00Z</dcterms:created>
  <dcterms:modified xsi:type="dcterms:W3CDTF">2009-07-21T19:48:00Z</dcterms:modified>
</cp:coreProperties>
</file>