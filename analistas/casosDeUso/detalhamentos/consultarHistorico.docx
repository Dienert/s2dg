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>:</w:t>
      </w:r>
      <w:r w:rsidR="00F514CD">
        <w:rPr>
          <w:lang w:val="pt-BR"/>
        </w:rPr>
        <w:t xml:space="preserve"> </w:t>
      </w:r>
      <w:r w:rsidR="00D2591C">
        <w:rPr>
          <w:lang w:val="pt-BR"/>
        </w:rPr>
        <w:t>Consultar Histórico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700CD2" w:rsidTr="008A0DD7">
        <w:tc>
          <w:tcPr>
            <w:tcW w:w="2254" w:type="dxa"/>
          </w:tcPr>
          <w:p w:rsidR="00FD11CE" w:rsidRPr="000C5326" w:rsidRDefault="00B97BC0" w:rsidP="004D57C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</w:t>
            </w:r>
            <w:r w:rsidR="00FD11CE" w:rsidRPr="000C5326">
              <w:rPr>
                <w:sz w:val="22"/>
                <w:lang w:val="pt-BR"/>
              </w:rPr>
              <w:t>/ju</w:t>
            </w:r>
            <w:r w:rsidR="004D57C7">
              <w:rPr>
                <w:sz w:val="22"/>
                <w:lang w:val="pt-BR"/>
              </w:rPr>
              <w:t>l</w:t>
            </w:r>
            <w:r w:rsidR="00FD11CE" w:rsidRPr="000C5326">
              <w:rPr>
                <w:sz w:val="22"/>
                <w:lang w:val="pt-BR"/>
              </w:rPr>
              <w:t>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EE4C1A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  <w:r w:rsidR="002D75EB">
              <w:rPr>
                <w:sz w:val="22"/>
                <w:lang w:val="pt-BR"/>
              </w:rPr>
              <w:t xml:space="preserve"> 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D2591C" w:rsidP="00BF4CEA">
      <w:pPr>
        <w:pStyle w:val="Corpodetexto"/>
        <w:spacing w:line="360" w:lineRule="auto"/>
        <w:jc w:val="both"/>
        <w:rPr>
          <w:lang w:val="pt-BR"/>
        </w:rPr>
      </w:pPr>
      <w:r w:rsidRPr="00D2591C">
        <w:rPr>
          <w:lang w:val="pt-BR"/>
        </w:rPr>
        <w:t>Este documento descreve o caso de uso no qual o usuário Aluno consulta o seu histórico escolar.</w:t>
      </w:r>
      <w:r>
        <w:rPr>
          <w:lang w:val="pt-BR"/>
        </w:rPr>
        <w:t xml:space="preserve"> O sistema consulta a base de dados e gera um texto que exibe um resumo das principais informações escolares do aluno, estas informações estão relacionadas ao vinculo do aluno com a instituição. O aluno também poderá imprimir o histórico. </w:t>
      </w:r>
    </w:p>
    <w:p w:rsidR="00E96106" w:rsidRPr="000C5326" w:rsidRDefault="00CC4D3E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BF4CEA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135E57" w:rsidRDefault="00760182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Caso de uso: Fazer Login realizado.</w:t>
      </w:r>
      <w:r w:rsidR="00D2591C">
        <w:rPr>
          <w:lang w:val="pt-BR"/>
        </w:rPr>
        <w:t xml:space="preserve"> </w:t>
      </w:r>
    </w:p>
    <w:p w:rsidR="00E96106" w:rsidRPr="000C5326" w:rsidRDefault="00213578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F8707A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aluno clica na opção “</w:t>
      </w:r>
      <w:r w:rsidR="00790688">
        <w:rPr>
          <w:lang w:val="pt-BR"/>
        </w:rPr>
        <w:t>Consultar Histórico</w:t>
      </w:r>
      <w:r>
        <w:rPr>
          <w:lang w:val="pt-BR"/>
        </w:rPr>
        <w:t>” que aparece no menu de opções</w:t>
      </w:r>
      <w:r w:rsidR="00EE4C1A">
        <w:rPr>
          <w:lang w:val="pt-BR"/>
        </w:rPr>
        <w:t>.</w:t>
      </w:r>
    </w:p>
    <w:p w:rsidR="0053491D" w:rsidRDefault="00FD5EC3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FD5EC3">
        <w:rPr>
          <w:lang w:val="pt-BR"/>
        </w:rPr>
        <w:t xml:space="preserve">O sistema gera o histórico escolar </w:t>
      </w:r>
      <w:r w:rsidR="00F114DB">
        <w:rPr>
          <w:lang w:val="pt-BR"/>
        </w:rPr>
        <w:t>com informações especificadas no</w:t>
      </w:r>
      <w:r w:rsidRPr="00FD5EC3">
        <w:rPr>
          <w:lang w:val="pt-BR"/>
        </w:rPr>
        <w:t xml:space="preserve"> RE-01 e o exibe</w:t>
      </w:r>
      <w:r>
        <w:rPr>
          <w:lang w:val="pt-BR"/>
        </w:rPr>
        <w:t xml:space="preserve"> na tela em formato de texto</w:t>
      </w:r>
      <w:r w:rsidR="00B97BC0">
        <w:rPr>
          <w:lang w:val="pt-BR"/>
        </w:rPr>
        <w:t xml:space="preserve"> conforme o RE-02</w:t>
      </w:r>
      <w:r w:rsidRPr="00FD5EC3">
        <w:rPr>
          <w:lang w:val="pt-BR"/>
        </w:rPr>
        <w:t xml:space="preserve">. </w:t>
      </w:r>
    </w:p>
    <w:p w:rsidR="001557E5" w:rsidRPr="000C5326" w:rsidRDefault="00EC3305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080341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Default="00F514CD" w:rsidP="00BF4CEA">
      <w:pPr>
        <w:spacing w:after="120" w:line="36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 xml:space="preserve">O aluno </w:t>
      </w:r>
      <w:r w:rsidR="00FD5EC3">
        <w:rPr>
          <w:sz w:val="20"/>
          <w:szCs w:val="20"/>
          <w:lang w:val="pt-BR"/>
        </w:rPr>
        <w:t xml:space="preserve">consultou o histórico escolar com sucesso, </w:t>
      </w:r>
      <w:r w:rsidR="00F114DB">
        <w:rPr>
          <w:sz w:val="20"/>
          <w:szCs w:val="20"/>
          <w:lang w:val="pt-BR"/>
        </w:rPr>
        <w:t>o sistema exibiu corretamente todas as informações do histórico escolar.</w:t>
      </w:r>
    </w:p>
    <w:p w:rsidR="00E96106" w:rsidRPr="000C5326" w:rsidRDefault="00E9008D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Default="00E9008D" w:rsidP="00BF4CEA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EE4C1A">
        <w:rPr>
          <w:lang w:val="pt-BR"/>
        </w:rPr>
        <w:t>CH</w:t>
      </w:r>
      <w:r w:rsidRPr="000C5326">
        <w:rPr>
          <w:lang w:val="pt-BR"/>
        </w:rPr>
        <w:t xml:space="preserve"> – 01] </w:t>
      </w:r>
      <w:r w:rsidR="00DB08F6">
        <w:rPr>
          <w:lang w:val="pt-BR"/>
        </w:rPr>
        <w:t>O histórico possui a seguintes informações:</w:t>
      </w:r>
    </w:p>
    <w:p w:rsidR="00DB08F6" w:rsidRDefault="0041744B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ab/>
        <w:t>Dados do cabeçalho: nome do aluno, matrícula do aluno</w:t>
      </w:r>
      <w:r w:rsidR="00E87FEE">
        <w:rPr>
          <w:lang w:val="pt-BR"/>
        </w:rPr>
        <w:t>, RG do aluno</w:t>
      </w:r>
      <w:r>
        <w:rPr>
          <w:lang w:val="pt-BR"/>
        </w:rPr>
        <w:t>, nome do curso, código do curso, código do currículo</w:t>
      </w:r>
      <w:r w:rsidR="00700CD2">
        <w:rPr>
          <w:lang w:val="pt-BR"/>
        </w:rPr>
        <w:t xml:space="preserve"> e reconhecimento</w:t>
      </w:r>
    </w:p>
    <w:p w:rsidR="00E87FEE" w:rsidRDefault="00E87FEE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ab/>
        <w:t>Dados das disciplinas: código da disciplina, nome da disciplina, número de créditos, carga horária, período em que foi cursada, média e situação. As disciplinas são divididas em quatro cat</w:t>
      </w:r>
      <w:r w:rsidR="00700CD2">
        <w:rPr>
          <w:lang w:val="pt-BR"/>
        </w:rPr>
        <w:t>egorias obrigatória, optativa e complementar</w:t>
      </w:r>
      <w:r>
        <w:rPr>
          <w:lang w:val="pt-BR"/>
        </w:rPr>
        <w:t>.</w:t>
      </w:r>
    </w:p>
    <w:p w:rsidR="00B96ED1" w:rsidRDefault="00E87FEE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700CD2">
        <w:rPr>
          <w:lang w:val="pt-BR"/>
        </w:rPr>
        <w:t>Dados inerentes a integralizaç</w:t>
      </w:r>
      <w:r w:rsidR="00B96ED1">
        <w:rPr>
          <w:lang w:val="pt-BR"/>
        </w:rPr>
        <w:t>ã</w:t>
      </w:r>
      <w:r w:rsidR="00700CD2" w:rsidRPr="00700CD2">
        <w:rPr>
          <w:lang w:val="pt-BR"/>
        </w:rPr>
        <w:t>o curricular</w:t>
      </w:r>
      <w:r w:rsidR="00B96ED1">
        <w:rPr>
          <w:lang w:val="pt-BR"/>
        </w:rPr>
        <w:t>:</w:t>
      </w:r>
    </w:p>
    <w:p w:rsidR="00E87FEE" w:rsidRDefault="00B96ED1" w:rsidP="00B96ED1">
      <w:pPr>
        <w:pStyle w:val="Corpodetexto"/>
        <w:numPr>
          <w:ilvl w:val="0"/>
          <w:numId w:val="15"/>
        </w:numPr>
        <w:spacing w:line="360" w:lineRule="auto"/>
        <w:jc w:val="both"/>
        <w:rPr>
          <w:lang w:val="pt-BR"/>
        </w:rPr>
      </w:pPr>
      <w:r>
        <w:rPr>
          <w:lang w:val="pt-BR"/>
        </w:rPr>
        <w:t>C</w:t>
      </w:r>
      <w:r w:rsidR="00FD6E7B">
        <w:rPr>
          <w:lang w:val="pt-BR"/>
        </w:rPr>
        <w:t>arga horária mínima, carga horária integralizada, quantidade de créditos</w:t>
      </w:r>
      <w:r w:rsidR="00700CD2">
        <w:rPr>
          <w:lang w:val="pt-BR"/>
        </w:rPr>
        <w:t xml:space="preserve"> mínima, quantidade de créditos integralizados, quantidade de disciplinas mínima e quantidade de disciplinas integralizadas.</w:t>
      </w:r>
    </w:p>
    <w:p w:rsidR="00B96ED1" w:rsidRDefault="00B96ED1" w:rsidP="00B96ED1">
      <w:pPr>
        <w:pStyle w:val="Corpodetexto"/>
        <w:numPr>
          <w:ilvl w:val="0"/>
          <w:numId w:val="15"/>
        </w:numPr>
        <w:spacing w:line="360" w:lineRule="auto"/>
        <w:jc w:val="both"/>
        <w:rPr>
          <w:lang w:val="pt-BR"/>
        </w:rPr>
      </w:pPr>
      <w:r>
        <w:rPr>
          <w:lang w:val="pt-BR"/>
        </w:rPr>
        <w:t>Número de semestres cursados, de trancamentos totais efetuados, de matrículas institucionais, de trancamentos parciais efetuados e de créditos da matricula atual</w:t>
      </w:r>
    </w:p>
    <w:p w:rsidR="00B96ED1" w:rsidRDefault="00B96ED1" w:rsidP="00B96ED1">
      <w:pPr>
        <w:pStyle w:val="Corpodetexto"/>
        <w:numPr>
          <w:ilvl w:val="0"/>
          <w:numId w:val="15"/>
        </w:numPr>
        <w:spacing w:line="360" w:lineRule="auto"/>
        <w:jc w:val="both"/>
        <w:rPr>
          <w:lang w:val="pt-BR"/>
        </w:rPr>
      </w:pPr>
      <w:r>
        <w:rPr>
          <w:lang w:val="pt-BR"/>
        </w:rPr>
        <w:t>Situação acadêmica, forma de ingresso e CRE</w:t>
      </w:r>
      <w:r w:rsidR="00EE4C1A">
        <w:rPr>
          <w:lang w:val="pt-BR"/>
        </w:rPr>
        <w:t>. (</w:t>
      </w:r>
      <w:r w:rsidR="00B97BC0">
        <w:rPr>
          <w:lang w:val="pt-BR"/>
        </w:rPr>
        <w:t>calculo conforme o RE-03</w:t>
      </w:r>
      <w:r w:rsidR="00EE4C1A">
        <w:rPr>
          <w:lang w:val="pt-BR"/>
        </w:rPr>
        <w:t>)</w:t>
      </w:r>
    </w:p>
    <w:p w:rsidR="00EE4C1A" w:rsidRDefault="00B96ED1" w:rsidP="00B96ED1">
      <w:pPr>
        <w:pStyle w:val="Corpodetexto"/>
        <w:numPr>
          <w:ilvl w:val="0"/>
          <w:numId w:val="15"/>
        </w:numPr>
        <w:spacing w:line="360" w:lineRule="auto"/>
        <w:jc w:val="both"/>
        <w:rPr>
          <w:lang w:val="pt-BR"/>
        </w:rPr>
      </w:pPr>
      <w:r>
        <w:rPr>
          <w:lang w:val="pt-BR"/>
        </w:rPr>
        <w:t>Rodapé: o rodapé do histórico deve conter o seguinte texto:</w:t>
      </w:r>
      <w:r>
        <w:rPr>
          <w:lang w:val="pt-BR"/>
        </w:rPr>
        <w:br/>
        <w:t>“</w:t>
      </w:r>
      <w:r w:rsidR="00EE4C1A">
        <w:rPr>
          <w:lang w:val="pt-BR"/>
        </w:rPr>
        <w:t>A matrícula e obrigatória em todo perí</w:t>
      </w:r>
      <w:r w:rsidR="00EE4C1A" w:rsidRPr="00EE4C1A">
        <w:rPr>
          <w:lang w:val="pt-BR"/>
        </w:rPr>
        <w:t>odo letivo evite situa</w:t>
      </w:r>
      <w:r w:rsidR="00EE4C1A">
        <w:rPr>
          <w:lang w:val="pt-BR"/>
        </w:rPr>
        <w:t>çã</w:t>
      </w:r>
      <w:r w:rsidR="00EE4C1A" w:rsidRPr="00EE4C1A">
        <w:rPr>
          <w:lang w:val="pt-BR"/>
        </w:rPr>
        <w:t>o de abandono</w:t>
      </w:r>
      <w:r w:rsidR="00EE4C1A">
        <w:rPr>
          <w:lang w:val="pt-BR"/>
        </w:rPr>
        <w:t>.</w:t>
      </w:r>
    </w:p>
    <w:p w:rsidR="00B96ED1" w:rsidRPr="00B96ED1" w:rsidRDefault="00EE4C1A" w:rsidP="00EE4C1A">
      <w:pPr>
        <w:pStyle w:val="Corpodetexto"/>
        <w:spacing w:line="360" w:lineRule="auto"/>
        <w:ind w:left="2160"/>
        <w:jc w:val="both"/>
        <w:rPr>
          <w:lang w:val="pt-BR"/>
        </w:rPr>
      </w:pPr>
      <w:r>
        <w:rPr>
          <w:lang w:val="pt-BR"/>
        </w:rPr>
        <w:t>Histó</w:t>
      </w:r>
      <w:r w:rsidRPr="00EE4C1A">
        <w:rPr>
          <w:lang w:val="pt-BR"/>
        </w:rPr>
        <w:t>rico emitido para simples conferencia.</w:t>
      </w:r>
      <w:r>
        <w:rPr>
          <w:lang w:val="pt-BR"/>
        </w:rPr>
        <w:t xml:space="preserve"> Nã</w:t>
      </w:r>
      <w:r w:rsidRPr="00EE4C1A">
        <w:rPr>
          <w:lang w:val="pt-BR"/>
        </w:rPr>
        <w:t>o vale como documento oficial</w:t>
      </w:r>
      <w:r>
        <w:rPr>
          <w:lang w:val="pt-BR"/>
        </w:rPr>
        <w:t>.</w:t>
      </w:r>
      <w:r w:rsidR="00B96ED1">
        <w:rPr>
          <w:lang w:val="pt-BR"/>
        </w:rPr>
        <w:t>”</w:t>
      </w:r>
    </w:p>
    <w:p w:rsidR="00700CD2" w:rsidRPr="000C5326" w:rsidRDefault="00B96ED1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:rsidR="00B97BC0" w:rsidRDefault="00B97BC0" w:rsidP="00BF4CEA">
      <w:pPr>
        <w:spacing w:after="120" w:line="360" w:lineRule="auto"/>
        <w:ind w:left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[RE:CH - 02] A formatação sugerida deve seguir o modelo do histórico emitido atualmente.</w:t>
      </w:r>
    </w:p>
    <w:p w:rsidR="00E96106" w:rsidRPr="002D75EB" w:rsidRDefault="00DC476B" w:rsidP="00BF4CEA">
      <w:pPr>
        <w:spacing w:after="120" w:line="360" w:lineRule="auto"/>
        <w:ind w:left="720"/>
        <w:jc w:val="both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>[RE:</w:t>
      </w:r>
      <w:r w:rsidR="00EE4C1A">
        <w:rPr>
          <w:sz w:val="20"/>
          <w:szCs w:val="20"/>
          <w:lang w:val="pt-BR"/>
        </w:rPr>
        <w:t>CH</w:t>
      </w:r>
      <w:r w:rsidR="00B97BC0">
        <w:rPr>
          <w:sz w:val="20"/>
          <w:szCs w:val="20"/>
          <w:lang w:val="pt-BR"/>
        </w:rPr>
        <w:t xml:space="preserve"> – 03</w:t>
      </w:r>
      <w:r w:rsidRPr="002D75EB">
        <w:rPr>
          <w:sz w:val="20"/>
          <w:szCs w:val="20"/>
          <w:lang w:val="pt-BR"/>
        </w:rPr>
        <w:t xml:space="preserve">] </w:t>
      </w:r>
      <w:r w:rsidR="00F114DB">
        <w:rPr>
          <w:sz w:val="20"/>
          <w:szCs w:val="20"/>
          <w:lang w:val="pt-BR"/>
        </w:rPr>
        <w:t>O calculo do CRE é mé</w:t>
      </w:r>
      <w:r w:rsidR="00EE4C1A">
        <w:rPr>
          <w:sz w:val="20"/>
          <w:szCs w:val="20"/>
          <w:lang w:val="pt-BR"/>
        </w:rPr>
        <w:t xml:space="preserve">dia ponderada das notas das disciplinas cursadas de acordo com a Carga Horário da disciplina. </w:t>
      </w:r>
      <w:r w:rsidR="00B97BC0">
        <w:rPr>
          <w:sz w:val="20"/>
          <w:szCs w:val="20"/>
          <w:lang w:val="pt-BR"/>
        </w:rPr>
        <w:t>C</w:t>
      </w:r>
      <w:r w:rsidR="00EE4C1A">
        <w:rPr>
          <w:sz w:val="20"/>
          <w:szCs w:val="20"/>
          <w:lang w:val="pt-BR"/>
        </w:rPr>
        <w:t>aso</w:t>
      </w:r>
      <w:r w:rsidR="00B97BC0">
        <w:rPr>
          <w:sz w:val="20"/>
          <w:szCs w:val="20"/>
          <w:lang w:val="pt-BR"/>
        </w:rPr>
        <w:t>s</w:t>
      </w:r>
      <w:r w:rsidR="00EE4C1A">
        <w:rPr>
          <w:sz w:val="20"/>
          <w:szCs w:val="20"/>
          <w:lang w:val="pt-BR"/>
        </w:rPr>
        <w:t xml:space="preserve"> de reprovação por falta </w:t>
      </w:r>
      <w:r w:rsidR="00B97BC0">
        <w:rPr>
          <w:sz w:val="20"/>
          <w:szCs w:val="20"/>
          <w:lang w:val="pt-BR"/>
        </w:rPr>
        <w:t xml:space="preserve">e trancamento da disciplina </w:t>
      </w:r>
      <w:r w:rsidR="00F114DB">
        <w:rPr>
          <w:sz w:val="20"/>
          <w:szCs w:val="20"/>
          <w:lang w:val="pt-BR"/>
        </w:rPr>
        <w:t>não são considerados</w:t>
      </w:r>
      <w:r w:rsidR="00B97BC0">
        <w:rPr>
          <w:sz w:val="20"/>
          <w:szCs w:val="20"/>
          <w:lang w:val="pt-BR"/>
        </w:rPr>
        <w:t xml:space="preserve"> no calculo do CRE.</w:t>
      </w:r>
    </w:p>
    <w:sectPr w:rsidR="00E96106" w:rsidRPr="002D75EB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FBA" w:rsidRDefault="00831FBA">
      <w:r>
        <w:separator/>
      </w:r>
    </w:p>
  </w:endnote>
  <w:endnote w:type="continuationSeparator" w:id="0">
    <w:p w:rsidR="00831FBA" w:rsidRDefault="0083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7E0AF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E0AF0">
            <w:rPr>
              <w:rStyle w:val="Nmerodepgina"/>
              <w:sz w:val="20"/>
            </w:rPr>
            <w:fldChar w:fldCharType="separate"/>
          </w:r>
          <w:r w:rsidR="00F114DB">
            <w:rPr>
              <w:rStyle w:val="Nmerodepgina"/>
              <w:noProof/>
              <w:sz w:val="20"/>
            </w:rPr>
            <w:t>2</w:t>
          </w:r>
          <w:r w:rsidR="007E0AF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7E0AF0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7E0AF0" w:rsidRPr="006F60B2">
            <w:rPr>
              <w:rStyle w:val="Nmerodepgina"/>
              <w:sz w:val="20"/>
              <w:szCs w:val="20"/>
            </w:rPr>
            <w:fldChar w:fldCharType="separate"/>
          </w:r>
          <w:r w:rsidR="00F114DB">
            <w:rPr>
              <w:rStyle w:val="Nmerodepgina"/>
              <w:noProof/>
              <w:sz w:val="20"/>
              <w:szCs w:val="20"/>
            </w:rPr>
            <w:t>2</w:t>
          </w:r>
          <w:r w:rsidR="007E0AF0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FBA" w:rsidRDefault="00831FBA">
      <w:r>
        <w:separator/>
      </w:r>
    </w:p>
  </w:footnote>
  <w:footnote w:type="continuationSeparator" w:id="0">
    <w:p w:rsidR="00831FBA" w:rsidRDefault="00831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2D75E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B97BC0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B97BC0">
            <w:rPr>
              <w:sz w:val="20"/>
              <w:lang w:val="pt-BR"/>
            </w:rPr>
            <w:t>Consultar Histórico</w:t>
          </w:r>
        </w:p>
      </w:tc>
      <w:tc>
        <w:tcPr>
          <w:tcW w:w="2369" w:type="dxa"/>
        </w:tcPr>
        <w:p w:rsidR="00985EE5" w:rsidRDefault="00985EE5" w:rsidP="00B97BC0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B97BC0">
            <w:rPr>
              <w:sz w:val="20"/>
            </w:rPr>
            <w:t>16</w:t>
          </w:r>
          <w:r w:rsidR="004D57C7">
            <w:rPr>
              <w:sz w:val="20"/>
            </w:rPr>
            <w:t>/jul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9B932B2"/>
    <w:multiLevelType w:val="hybridMultilevel"/>
    <w:tmpl w:val="359AA49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13B120CA"/>
    <w:multiLevelType w:val="hybridMultilevel"/>
    <w:tmpl w:val="0D3E80B4"/>
    <w:lvl w:ilvl="0" w:tplc="DC02CF2E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4892F1C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10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C3A24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3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9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D3E"/>
    <w:rsid w:val="00052FD0"/>
    <w:rsid w:val="0005497B"/>
    <w:rsid w:val="00080341"/>
    <w:rsid w:val="000A1588"/>
    <w:rsid w:val="000C5326"/>
    <w:rsid w:val="000E5836"/>
    <w:rsid w:val="000F1EDF"/>
    <w:rsid w:val="000F228D"/>
    <w:rsid w:val="00115045"/>
    <w:rsid w:val="001240E7"/>
    <w:rsid w:val="00135E57"/>
    <w:rsid w:val="00146570"/>
    <w:rsid w:val="001557E5"/>
    <w:rsid w:val="001751A2"/>
    <w:rsid w:val="001B010A"/>
    <w:rsid w:val="001C3E3D"/>
    <w:rsid w:val="001E2D64"/>
    <w:rsid w:val="00213578"/>
    <w:rsid w:val="0024185B"/>
    <w:rsid w:val="00247764"/>
    <w:rsid w:val="00255E86"/>
    <w:rsid w:val="002A4A98"/>
    <w:rsid w:val="002A5C1E"/>
    <w:rsid w:val="002C4F68"/>
    <w:rsid w:val="002D75EB"/>
    <w:rsid w:val="002E4ECB"/>
    <w:rsid w:val="002F160A"/>
    <w:rsid w:val="00311D3E"/>
    <w:rsid w:val="00331659"/>
    <w:rsid w:val="00380FC5"/>
    <w:rsid w:val="0041163C"/>
    <w:rsid w:val="0041744B"/>
    <w:rsid w:val="00430DC1"/>
    <w:rsid w:val="004542E5"/>
    <w:rsid w:val="004817CB"/>
    <w:rsid w:val="00482F2C"/>
    <w:rsid w:val="00494CBB"/>
    <w:rsid w:val="004B4F81"/>
    <w:rsid w:val="004B772F"/>
    <w:rsid w:val="004D57C7"/>
    <w:rsid w:val="005168D3"/>
    <w:rsid w:val="0053491D"/>
    <w:rsid w:val="00552F2A"/>
    <w:rsid w:val="005576AA"/>
    <w:rsid w:val="005B7BCD"/>
    <w:rsid w:val="00614F1B"/>
    <w:rsid w:val="006B0D38"/>
    <w:rsid w:val="006F60B2"/>
    <w:rsid w:val="00700CD2"/>
    <w:rsid w:val="00760182"/>
    <w:rsid w:val="00766670"/>
    <w:rsid w:val="00770AAE"/>
    <w:rsid w:val="00790688"/>
    <w:rsid w:val="007A2266"/>
    <w:rsid w:val="007E0AF0"/>
    <w:rsid w:val="007E6FF8"/>
    <w:rsid w:val="008133F7"/>
    <w:rsid w:val="00831FBA"/>
    <w:rsid w:val="00847B3B"/>
    <w:rsid w:val="00875CE1"/>
    <w:rsid w:val="008866E4"/>
    <w:rsid w:val="008C6FAB"/>
    <w:rsid w:val="008E00CC"/>
    <w:rsid w:val="00921724"/>
    <w:rsid w:val="0093400C"/>
    <w:rsid w:val="00942ADD"/>
    <w:rsid w:val="00963139"/>
    <w:rsid w:val="0096615A"/>
    <w:rsid w:val="00985EE5"/>
    <w:rsid w:val="009C5CE8"/>
    <w:rsid w:val="009D290D"/>
    <w:rsid w:val="00A368A1"/>
    <w:rsid w:val="00A37B01"/>
    <w:rsid w:val="00A770EF"/>
    <w:rsid w:val="00AB1888"/>
    <w:rsid w:val="00B30433"/>
    <w:rsid w:val="00B518F1"/>
    <w:rsid w:val="00B96ED1"/>
    <w:rsid w:val="00B97BC0"/>
    <w:rsid w:val="00BA0D66"/>
    <w:rsid w:val="00BD6035"/>
    <w:rsid w:val="00BF4CEA"/>
    <w:rsid w:val="00C2664C"/>
    <w:rsid w:val="00C56D6C"/>
    <w:rsid w:val="00C623EC"/>
    <w:rsid w:val="00C63BA8"/>
    <w:rsid w:val="00C73F76"/>
    <w:rsid w:val="00C8009C"/>
    <w:rsid w:val="00CB5D5B"/>
    <w:rsid w:val="00CC4D3E"/>
    <w:rsid w:val="00CE5283"/>
    <w:rsid w:val="00CF139C"/>
    <w:rsid w:val="00D065CA"/>
    <w:rsid w:val="00D06C27"/>
    <w:rsid w:val="00D159CA"/>
    <w:rsid w:val="00D2591C"/>
    <w:rsid w:val="00D97C21"/>
    <w:rsid w:val="00DB08F6"/>
    <w:rsid w:val="00DB7FCB"/>
    <w:rsid w:val="00DC476B"/>
    <w:rsid w:val="00DD175D"/>
    <w:rsid w:val="00DF0824"/>
    <w:rsid w:val="00E7792A"/>
    <w:rsid w:val="00E87FEE"/>
    <w:rsid w:val="00E9008D"/>
    <w:rsid w:val="00E90781"/>
    <w:rsid w:val="00E96106"/>
    <w:rsid w:val="00E97E4F"/>
    <w:rsid w:val="00EA1D90"/>
    <w:rsid w:val="00EC3305"/>
    <w:rsid w:val="00ED4B8A"/>
    <w:rsid w:val="00EE3F2D"/>
    <w:rsid w:val="00EE4C1A"/>
    <w:rsid w:val="00F114DB"/>
    <w:rsid w:val="00F35729"/>
    <w:rsid w:val="00F514CD"/>
    <w:rsid w:val="00F75BAE"/>
    <w:rsid w:val="00F82A86"/>
    <w:rsid w:val="00F85BA0"/>
    <w:rsid w:val="00F8707A"/>
    <w:rsid w:val="00FC060C"/>
    <w:rsid w:val="00FD11CE"/>
    <w:rsid w:val="00FD5EC3"/>
    <w:rsid w:val="00FD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459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15</cp:revision>
  <cp:lastPrinted>2009-06-07T19:19:00Z</cp:lastPrinted>
  <dcterms:created xsi:type="dcterms:W3CDTF">2009-07-02T11:51:00Z</dcterms:created>
  <dcterms:modified xsi:type="dcterms:W3CDTF">2009-07-21T19:51:00Z</dcterms:modified>
</cp:coreProperties>
</file>