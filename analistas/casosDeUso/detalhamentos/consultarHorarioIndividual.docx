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Pr="000C5326" w:rsidRDefault="00CC4D3E" w:rsidP="00CC4D3E">
      <w:pPr>
        <w:pStyle w:val="Ttulo"/>
        <w:rPr>
          <w:lang w:val="pt-BR"/>
        </w:rPr>
      </w:pPr>
      <w:r w:rsidRPr="000C5326">
        <w:rPr>
          <w:lang w:val="pt-BR"/>
        </w:rPr>
        <w:t>S2DG – Sistema Docente/Discente de Graduação</w:t>
      </w:r>
      <w:r w:rsidR="00E96106" w:rsidRPr="000C5326">
        <w:rPr>
          <w:lang w:val="pt-BR"/>
        </w:rPr>
        <w:br/>
      </w:r>
      <w:r w:rsidRPr="000C5326">
        <w:rPr>
          <w:lang w:val="pt-BR"/>
        </w:rPr>
        <w:t>Caso de Uso</w:t>
      </w:r>
      <w:r w:rsidR="00E96106" w:rsidRPr="000C5326">
        <w:rPr>
          <w:lang w:val="pt-BR"/>
        </w:rPr>
        <w:t xml:space="preserve">: </w:t>
      </w:r>
      <w:r w:rsidR="000C5326" w:rsidRPr="000C5326">
        <w:rPr>
          <w:lang w:val="pt-BR"/>
        </w:rPr>
        <w:t>Consultar Horário Individual</w:t>
      </w:r>
    </w:p>
    <w:p w:rsidR="00FD11CE" w:rsidRPr="000C5326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494CBB">
        <w:rPr>
          <w:rFonts w:ascii="Arial" w:hAnsi="Arial" w:cs="Arial"/>
          <w:b/>
          <w:bCs/>
          <w:sz w:val="32"/>
          <w:szCs w:val="36"/>
          <w:lang w:val="pt-BR" w:eastAsia="pt-BR"/>
        </w:rPr>
        <w:t>Histórico</w:t>
      </w:r>
      <w:r w:rsidRPr="000C5326">
        <w:rPr>
          <w:rFonts w:ascii="Arial" w:hAnsi="Arial" w:cs="Arial"/>
          <w:b/>
          <w:bCs/>
          <w:sz w:val="32"/>
          <w:szCs w:val="36"/>
          <w:lang w:val="pt-BR" w:eastAsia="pt-BR"/>
        </w:rPr>
        <w:t xml:space="preserve">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Autor</w:t>
            </w:r>
          </w:p>
        </w:tc>
      </w:tr>
      <w:tr w:rsidR="00FD11CE" w:rsidRPr="000C5326" w:rsidTr="008A0DD7">
        <w:tc>
          <w:tcPr>
            <w:tcW w:w="2254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07/junho/2009</w:t>
            </w:r>
          </w:p>
        </w:tc>
        <w:tc>
          <w:tcPr>
            <w:tcW w:w="2177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0C5326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0C5326" w:rsidRDefault="000C5326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0C5326">
              <w:rPr>
                <w:sz w:val="22"/>
                <w:lang w:val="pt-BR"/>
              </w:rPr>
              <w:t>Alexandre Strapação</w:t>
            </w:r>
          </w:p>
        </w:tc>
      </w:tr>
    </w:tbl>
    <w:p w:rsidR="00FD11CE" w:rsidRPr="000C5326" w:rsidRDefault="00FD11CE" w:rsidP="00CC4D3E">
      <w:pPr>
        <w:pStyle w:val="Ttulo"/>
        <w:rPr>
          <w:lang w:val="pt-BR"/>
        </w:rPr>
      </w:pP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Breve Descrição</w:t>
      </w:r>
    </w:p>
    <w:p w:rsidR="00E96106" w:rsidRPr="000C5326" w:rsidRDefault="000C5326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Caso de uso </w:t>
      </w:r>
      <w:r>
        <w:rPr>
          <w:lang w:val="pt-BR"/>
        </w:rPr>
        <w:t xml:space="preserve">em qual o usuário </w:t>
      </w:r>
      <w:r w:rsidRPr="000C5326">
        <w:rPr>
          <w:lang w:val="pt-BR"/>
        </w:rPr>
        <w:t xml:space="preserve">Aluno consulta o seu horário individual atual, </w:t>
      </w:r>
      <w:r>
        <w:rPr>
          <w:lang w:val="pt-BR"/>
        </w:rPr>
        <w:t>mostrando</w:t>
      </w:r>
      <w:r w:rsidRPr="000C5326">
        <w:rPr>
          <w:lang w:val="pt-BR"/>
        </w:rPr>
        <w:t xml:space="preserve"> todas as disciplinas em que está matricu</w:t>
      </w:r>
      <w:r>
        <w:rPr>
          <w:lang w:val="pt-BR"/>
        </w:rPr>
        <w:t>lado e seus respectivos dias e horários</w:t>
      </w:r>
      <w:r w:rsidRPr="000C5326">
        <w:rPr>
          <w:lang w:val="pt-BR"/>
        </w:rPr>
        <w:t>. O aluno tem a opção de imprimir o documento com o horário.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Atores</w:t>
      </w:r>
    </w:p>
    <w:p w:rsidR="00E96106" w:rsidRPr="000C5326" w:rsidRDefault="000C5326" w:rsidP="00A37B01">
      <w:pPr>
        <w:pStyle w:val="Ttulo2"/>
        <w:jc w:val="both"/>
        <w:rPr>
          <w:lang w:val="pt-BR"/>
        </w:rPr>
      </w:pPr>
      <w:r>
        <w:rPr>
          <w:lang w:val="pt-BR"/>
        </w:rPr>
        <w:t>Aluno</w:t>
      </w:r>
    </w:p>
    <w:p w:rsidR="00E96106" w:rsidRPr="000C5326" w:rsidRDefault="00CC4D3E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Pré-condições</w:t>
      </w:r>
    </w:p>
    <w:p w:rsidR="00E96106" w:rsidRDefault="00CC4D3E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>Há uma conexão ativa com a Internet.</w:t>
      </w:r>
    </w:p>
    <w:p w:rsidR="000C5326" w:rsidRDefault="000C532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Aluno deve estar com a matrícula ativa no período </w:t>
      </w:r>
      <w:r w:rsidR="00C73F76">
        <w:rPr>
          <w:lang w:val="pt-BR"/>
        </w:rPr>
        <w:t>atual. Veja o requisito especial RS-01 para saber mais detalhes.</w:t>
      </w:r>
    </w:p>
    <w:p w:rsidR="00C73F76" w:rsidRDefault="00C73F76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Aluno deve estar matriculado em pelo menos uma disciplina. Veja o requisito especial RS-02 para saber mais detalhes.</w:t>
      </w:r>
    </w:p>
    <w:p w:rsidR="00760182" w:rsidRPr="000C5326" w:rsidRDefault="00760182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Caso de uso: Fazer Login realizado.</w:t>
      </w:r>
    </w:p>
    <w:p w:rsidR="00E96106" w:rsidRPr="000C5326" w:rsidRDefault="0021357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 Básico de Eventos</w:t>
      </w:r>
    </w:p>
    <w:p w:rsidR="00213578" w:rsidRDefault="00760182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aluno clica</w:t>
      </w:r>
      <w:r w:rsidR="00E97E4F">
        <w:rPr>
          <w:lang w:val="pt-BR"/>
        </w:rPr>
        <w:t>r</w:t>
      </w:r>
      <w:r>
        <w:rPr>
          <w:lang w:val="pt-BR"/>
        </w:rPr>
        <w:t xml:space="preserve"> na opção Consultar Horário Individual do menu.</w:t>
      </w:r>
    </w:p>
    <w:p w:rsidR="00EC3305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na tela um modelo de visualização do Horário Individual.</w:t>
      </w:r>
    </w:p>
    <w:p w:rsidR="001557E5" w:rsidRPr="000C5326" w:rsidRDefault="00EC3305" w:rsidP="00A37B01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Caso de uso é terminado</w:t>
      </w:r>
    </w:p>
    <w:p w:rsidR="00E96106" w:rsidRPr="000C5326" w:rsidRDefault="00B518F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Fluxos Alternativos</w:t>
      </w:r>
    </w:p>
    <w:p w:rsidR="00B518F1" w:rsidRPr="000C5326" w:rsidRDefault="00EC3305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matricula ativa no período atual</w:t>
      </w:r>
    </w:p>
    <w:p w:rsidR="00B518F1" w:rsidRPr="000C5326" w:rsidRDefault="00EC3305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possuir uma matrícula ativa</w:t>
      </w:r>
      <w:r w:rsidR="00C73F76">
        <w:rPr>
          <w:lang w:val="pt-BR"/>
        </w:rPr>
        <w:t>, então após o passo 1:</w:t>
      </w:r>
    </w:p>
    <w:p w:rsidR="00FD11CE" w:rsidRPr="000C5326" w:rsidRDefault="00C73F76" w:rsidP="00A37B01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O sistema exibe uma mensagem informando que o horário individual não pode ser consultado porque o aluno n</w:t>
      </w:r>
      <w:r w:rsidR="00494CBB">
        <w:rPr>
          <w:lang w:val="pt-BR"/>
        </w:rPr>
        <w:t>ão possui matrí</w:t>
      </w:r>
      <w:r>
        <w:rPr>
          <w:lang w:val="pt-BR"/>
        </w:rPr>
        <w:t>cula ativa.</w:t>
      </w:r>
    </w:p>
    <w:p w:rsidR="00080341" w:rsidRPr="000C5326" w:rsidRDefault="00494CBB" w:rsidP="00A37B01">
      <w:pPr>
        <w:pStyle w:val="Ttulo2"/>
        <w:jc w:val="both"/>
        <w:rPr>
          <w:lang w:val="pt-BR"/>
        </w:rPr>
      </w:pPr>
      <w:r>
        <w:rPr>
          <w:lang w:val="pt-BR"/>
        </w:rPr>
        <w:t>Usuário não possui disciplinas matriculadas</w:t>
      </w:r>
    </w:p>
    <w:p w:rsidR="00080341" w:rsidRPr="000C5326" w:rsidRDefault="00494CBB" w:rsidP="00A37B01">
      <w:pPr>
        <w:pStyle w:val="Corpodetexto"/>
        <w:jc w:val="both"/>
        <w:rPr>
          <w:lang w:val="pt-BR"/>
        </w:rPr>
      </w:pPr>
      <w:r>
        <w:rPr>
          <w:lang w:val="pt-BR"/>
        </w:rPr>
        <w:t>Se o aluno não estiver matriculado em pelo menos uma disciplina</w:t>
      </w:r>
      <w:r w:rsidR="00080341" w:rsidRPr="000C5326">
        <w:rPr>
          <w:lang w:val="pt-BR"/>
        </w:rPr>
        <w:t>, então</w:t>
      </w:r>
      <w:r>
        <w:rPr>
          <w:lang w:val="pt-BR"/>
        </w:rPr>
        <w:t xml:space="preserve"> após o passo 1</w:t>
      </w:r>
      <w:r w:rsidR="00080341" w:rsidRPr="000C5326">
        <w:rPr>
          <w:lang w:val="pt-BR"/>
        </w:rPr>
        <w:t>:</w:t>
      </w:r>
    </w:p>
    <w:p w:rsidR="00FD11CE" w:rsidRPr="000C5326" w:rsidRDefault="00080341" w:rsidP="00A37B01">
      <w:pPr>
        <w:pStyle w:val="Corpodetexto"/>
        <w:numPr>
          <w:ilvl w:val="0"/>
          <w:numId w:val="10"/>
        </w:numPr>
        <w:jc w:val="both"/>
        <w:rPr>
          <w:lang w:val="pt-BR"/>
        </w:rPr>
      </w:pPr>
      <w:r w:rsidRPr="000C5326">
        <w:rPr>
          <w:lang w:val="pt-BR"/>
        </w:rPr>
        <w:t xml:space="preserve">O </w:t>
      </w:r>
      <w:r w:rsidR="00494CBB">
        <w:rPr>
          <w:lang w:val="pt-BR"/>
        </w:rPr>
        <w:t>sistema exibe uma mensagem informando que o horário individual não pode ser consultado porque o aluno não possui disciplinas matriculadas.</w:t>
      </w:r>
    </w:p>
    <w:p w:rsidR="00E96106" w:rsidRPr="000C5326" w:rsidRDefault="00080341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Cenários Importantes</w:t>
      </w:r>
    </w:p>
    <w:p w:rsidR="00E96106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Conexão com a Internet é interrompida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O servidor fica fora do ar</w:t>
      </w:r>
    </w:p>
    <w:p w:rsidR="00080341" w:rsidRPr="000C5326" w:rsidRDefault="00080341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lastRenderedPageBreak/>
        <w:t>Sessão com o servidor é interrompida.</w:t>
      </w:r>
    </w:p>
    <w:p w:rsidR="00E96106" w:rsidRPr="000C5326" w:rsidRDefault="007E6FF8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Pós</w:t>
      </w:r>
      <w:r w:rsidR="00E96106" w:rsidRPr="000C5326">
        <w:rPr>
          <w:lang w:val="pt-BR"/>
        </w:rPr>
        <w:t>-</w:t>
      </w:r>
      <w:r w:rsidRPr="000C5326">
        <w:rPr>
          <w:lang w:val="pt-BR"/>
        </w:rPr>
        <w:t>condições</w:t>
      </w:r>
    </w:p>
    <w:p w:rsidR="00E96106" w:rsidRPr="000C5326" w:rsidRDefault="007E6FF8" w:rsidP="00A37B01">
      <w:pPr>
        <w:pStyle w:val="Ttulo2"/>
        <w:jc w:val="both"/>
        <w:rPr>
          <w:lang w:val="pt-BR"/>
        </w:rPr>
      </w:pPr>
      <w:r w:rsidRPr="000C5326">
        <w:rPr>
          <w:lang w:val="pt-BR"/>
        </w:rPr>
        <w:t>Finalização com Sucesso</w:t>
      </w:r>
    </w:p>
    <w:p w:rsidR="007E6FF8" w:rsidRPr="000C5326" w:rsidRDefault="007E6FF8" w:rsidP="00A37B01">
      <w:pPr>
        <w:jc w:val="both"/>
        <w:rPr>
          <w:sz w:val="20"/>
          <w:szCs w:val="20"/>
          <w:lang w:val="pt-BR"/>
        </w:rPr>
      </w:pPr>
      <w:r w:rsidRPr="000C5326">
        <w:rPr>
          <w:sz w:val="20"/>
          <w:szCs w:val="20"/>
          <w:lang w:val="pt-BR"/>
        </w:rPr>
        <w:t xml:space="preserve">O usuário </w:t>
      </w:r>
      <w:r w:rsidR="00EC3305">
        <w:rPr>
          <w:sz w:val="20"/>
          <w:szCs w:val="20"/>
          <w:lang w:val="pt-BR"/>
        </w:rPr>
        <w:t>consultou o Horário Individual com sucesso, o sistema exibiu na tela o modelo de visualização de horário.</w:t>
      </w:r>
    </w:p>
    <w:p w:rsidR="00E96106" w:rsidRPr="000C5326" w:rsidRDefault="00E9008D" w:rsidP="00A37B01">
      <w:pPr>
        <w:pStyle w:val="Ttulo1"/>
        <w:jc w:val="both"/>
        <w:rPr>
          <w:lang w:val="pt-BR"/>
        </w:rPr>
      </w:pPr>
      <w:r w:rsidRPr="000C5326">
        <w:rPr>
          <w:lang w:val="pt-BR"/>
        </w:rPr>
        <w:t>Requisitos Especiais</w:t>
      </w:r>
    </w:p>
    <w:p w:rsidR="00080341" w:rsidRPr="000C5326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[RS:IMF – 01] </w:t>
      </w:r>
      <w:r w:rsidR="00EC3305">
        <w:rPr>
          <w:lang w:val="pt-BR"/>
        </w:rPr>
        <w:t xml:space="preserve">O aluno deve possuir uma matricula ativa no período </w:t>
      </w:r>
      <w:r w:rsidR="00C73F76">
        <w:rPr>
          <w:lang w:val="pt-BR"/>
        </w:rPr>
        <w:t>atual, podendo ocorrer em caso</w:t>
      </w:r>
      <w:r w:rsidR="00A37B01">
        <w:rPr>
          <w:lang w:val="pt-BR"/>
        </w:rPr>
        <w:t>s</w:t>
      </w:r>
      <w:r w:rsidR="00C73F76">
        <w:rPr>
          <w:lang w:val="pt-BR"/>
        </w:rPr>
        <w:t xml:space="preserve"> do aluno ter finalizado do curso, efetuado um trancamento total ou estar jubilado.</w:t>
      </w:r>
    </w:p>
    <w:p w:rsidR="00E9008D" w:rsidRDefault="00E9008D" w:rsidP="00A37B01">
      <w:pPr>
        <w:pStyle w:val="Corpodetexto"/>
        <w:jc w:val="both"/>
        <w:rPr>
          <w:lang w:val="pt-BR"/>
        </w:rPr>
      </w:pPr>
      <w:r w:rsidRPr="000C5326">
        <w:rPr>
          <w:lang w:val="pt-BR"/>
        </w:rPr>
        <w:t xml:space="preserve">[RS:IMF - 02] </w:t>
      </w:r>
      <w:r w:rsidR="00EC3305">
        <w:rPr>
          <w:lang w:val="pt-BR"/>
        </w:rPr>
        <w:t>O aluno deve estar matricula</w:t>
      </w:r>
      <w:r w:rsidR="00C73F76">
        <w:rPr>
          <w:lang w:val="pt-BR"/>
        </w:rPr>
        <w:t>do em pelo menos uma disciplina</w:t>
      </w:r>
      <w:r w:rsidR="00494CBB">
        <w:rPr>
          <w:lang w:val="pt-BR"/>
        </w:rPr>
        <w:t>, podendo não ocorrer na ocasião de estar em um momento entre o término do período e o início da matricula para próximo.</w:t>
      </w:r>
    </w:p>
    <w:p w:rsidR="00494CBB" w:rsidRPr="000C5326" w:rsidRDefault="00494CBB" w:rsidP="00494CBB">
      <w:pPr>
        <w:pStyle w:val="Corpodetexto"/>
        <w:ind w:left="0"/>
        <w:rPr>
          <w:lang w:val="pt-BR"/>
        </w:rPr>
      </w:pPr>
    </w:p>
    <w:p w:rsidR="00E96106" w:rsidRPr="000C5326" w:rsidRDefault="00E96106">
      <w:pPr>
        <w:rPr>
          <w:lang w:val="pt-BR"/>
        </w:rPr>
      </w:pPr>
    </w:p>
    <w:p w:rsidR="008866E4" w:rsidRPr="000C5326" w:rsidRDefault="008866E4">
      <w:pPr>
        <w:rPr>
          <w:lang w:val="pt-BR"/>
        </w:rPr>
      </w:pPr>
    </w:p>
    <w:sectPr w:rsidR="008866E4" w:rsidRPr="000C5326" w:rsidSect="00C63BA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09C" w:rsidRDefault="00C8009C">
      <w:r>
        <w:separator/>
      </w:r>
    </w:p>
  </w:endnote>
  <w:endnote w:type="continuationSeparator" w:id="1">
    <w:p w:rsidR="00C8009C" w:rsidRDefault="00C80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C63BA8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63BA8">
            <w:rPr>
              <w:rStyle w:val="Nmerodepgina"/>
              <w:sz w:val="20"/>
            </w:rPr>
            <w:fldChar w:fldCharType="separate"/>
          </w:r>
          <w:r w:rsidR="00E97E4F">
            <w:rPr>
              <w:rStyle w:val="Nmerodepgina"/>
              <w:noProof/>
              <w:sz w:val="20"/>
            </w:rPr>
            <w:t>1</w:t>
          </w:r>
          <w:r w:rsidR="00C63BA8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C63BA8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C63BA8" w:rsidRPr="006F60B2">
            <w:rPr>
              <w:rStyle w:val="Nmerodepgina"/>
              <w:sz w:val="20"/>
              <w:szCs w:val="20"/>
            </w:rPr>
            <w:fldChar w:fldCharType="separate"/>
          </w:r>
          <w:r w:rsidR="00E97E4F">
            <w:rPr>
              <w:rStyle w:val="Nmerodepgina"/>
              <w:noProof/>
              <w:sz w:val="20"/>
              <w:szCs w:val="20"/>
            </w:rPr>
            <w:t>2</w:t>
          </w:r>
          <w:r w:rsidR="00C63BA8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09C" w:rsidRDefault="00C8009C">
      <w:r>
        <w:separator/>
      </w:r>
    </w:p>
  </w:footnote>
  <w:footnote w:type="continuationSeparator" w:id="1">
    <w:p w:rsidR="00C8009C" w:rsidRDefault="00C800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1C3E3D" w:rsidP="00494CBB">
          <w:pPr>
            <w:rPr>
              <w:sz w:val="20"/>
              <w:lang w:val="pt-BR"/>
            </w:rPr>
          </w:pPr>
          <w:r w:rsidRPr="00CC4D3E">
            <w:rPr>
              <w:sz w:val="20"/>
              <w:lang w:val="pt-BR"/>
            </w:rPr>
            <w:t>Especificação de Caso de Uso</w:t>
          </w:r>
          <w:r w:rsidR="00985EE5" w:rsidRPr="00CC4D3E">
            <w:rPr>
              <w:sz w:val="20"/>
              <w:lang w:val="pt-BR"/>
            </w:rPr>
            <w:t xml:space="preserve">: </w:t>
          </w:r>
          <w:r w:rsidR="00494CBB">
            <w:rPr>
              <w:sz w:val="20"/>
              <w:lang w:val="pt-BR"/>
            </w:rPr>
            <w:t>Consultar Horário Individual</w:t>
          </w:r>
          <w:r w:rsidR="00985EE5" w:rsidRPr="00CC4D3E"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985EE5" w:rsidRDefault="00985EE5" w:rsidP="001C3E3D">
          <w:pPr>
            <w:rPr>
              <w:sz w:val="20"/>
            </w:rPr>
          </w:pPr>
          <w:r w:rsidRPr="00CC4D3E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 </w:t>
          </w:r>
          <w:r w:rsidR="001C3E3D">
            <w:rPr>
              <w:sz w:val="20"/>
            </w:rPr>
            <w:t>07/junho/2009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4D3E"/>
    <w:rsid w:val="0005497B"/>
    <w:rsid w:val="00080341"/>
    <w:rsid w:val="000C5326"/>
    <w:rsid w:val="000E5836"/>
    <w:rsid w:val="00115045"/>
    <w:rsid w:val="001557E5"/>
    <w:rsid w:val="001751A2"/>
    <w:rsid w:val="001C3E3D"/>
    <w:rsid w:val="00213578"/>
    <w:rsid w:val="00247764"/>
    <w:rsid w:val="002A4A98"/>
    <w:rsid w:val="00331659"/>
    <w:rsid w:val="004542E5"/>
    <w:rsid w:val="00494CBB"/>
    <w:rsid w:val="00552F2A"/>
    <w:rsid w:val="006B0D38"/>
    <w:rsid w:val="006F60B2"/>
    <w:rsid w:val="00760182"/>
    <w:rsid w:val="00766670"/>
    <w:rsid w:val="007E6FF8"/>
    <w:rsid w:val="008866E4"/>
    <w:rsid w:val="00942ADD"/>
    <w:rsid w:val="00985EE5"/>
    <w:rsid w:val="00A368A1"/>
    <w:rsid w:val="00A37B01"/>
    <w:rsid w:val="00B518F1"/>
    <w:rsid w:val="00C63BA8"/>
    <w:rsid w:val="00C73F76"/>
    <w:rsid w:val="00C8009C"/>
    <w:rsid w:val="00CC4D3E"/>
    <w:rsid w:val="00CE5283"/>
    <w:rsid w:val="00DD175D"/>
    <w:rsid w:val="00E9008D"/>
    <w:rsid w:val="00E96106"/>
    <w:rsid w:val="00E97E4F"/>
    <w:rsid w:val="00EC3305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BA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63BA8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63BA8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63BA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3BA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C63BA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63BA8"/>
  </w:style>
  <w:style w:type="paragraph" w:styleId="Corpodetexto">
    <w:name w:val="Body Text"/>
    <w:basedOn w:val="Normal"/>
    <w:link w:val="CorpodetextoChar"/>
    <w:rsid w:val="00C63BA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63BA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52</TotalTime>
  <Pages>2</Pages>
  <Words>339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Alexandre</cp:lastModifiedBy>
  <cp:revision>4</cp:revision>
  <cp:lastPrinted>2009-06-07T19:19:00Z</cp:lastPrinted>
  <dcterms:created xsi:type="dcterms:W3CDTF">2009-06-07T22:56:00Z</dcterms:created>
  <dcterms:modified xsi:type="dcterms:W3CDTF">2009-06-08T00:09:00Z</dcterms:modified>
</cp:coreProperties>
</file>