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Pr="00CC4D3E">
        <w:rPr>
          <w:lang w:val="pt-BR"/>
        </w:rPr>
        <w:t>Caso de Uso</w:t>
      </w:r>
      <w:r w:rsidR="00E96106" w:rsidRPr="00CC4D3E">
        <w:rPr>
          <w:lang w:val="pt-BR"/>
        </w:rPr>
        <w:t xml:space="preserve">: </w:t>
      </w:r>
      <w:r>
        <w:rPr>
          <w:lang w:val="pt-BR"/>
        </w:rPr>
        <w:t>Inserir Média Final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Pr="00DD678F" w:rsidRDefault="00CC4D3E" w:rsidP="00DD678F">
      <w:pPr>
        <w:pStyle w:val="Ttulo1"/>
        <w:jc w:val="both"/>
        <w:rPr>
          <w:lang w:val="pt-BR"/>
        </w:rPr>
      </w:pPr>
      <w:r w:rsidRPr="00DD678F">
        <w:rPr>
          <w:lang w:val="pt-BR"/>
        </w:rPr>
        <w:t>Breve Descrição</w:t>
      </w:r>
    </w:p>
    <w:p w:rsidR="00E96106" w:rsidRPr="00DD678F" w:rsidRDefault="00CC4D3E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t>Este caso de uso descreve como o usuário Professor usa o sistema para inserir a nota da média final de cada aluno da turma a qual ele ministra.</w:t>
      </w:r>
    </w:p>
    <w:p w:rsidR="00E96106" w:rsidRPr="00DD678F" w:rsidRDefault="00CC4D3E" w:rsidP="00DD678F">
      <w:pPr>
        <w:pStyle w:val="Ttulo1"/>
        <w:jc w:val="both"/>
        <w:rPr>
          <w:lang w:val="pt-BR"/>
        </w:rPr>
      </w:pPr>
      <w:r w:rsidRPr="00DD678F">
        <w:rPr>
          <w:lang w:val="pt-BR"/>
        </w:rPr>
        <w:t>Atores</w:t>
      </w:r>
    </w:p>
    <w:p w:rsidR="00E96106" w:rsidRPr="00DD678F" w:rsidRDefault="00CC4D3E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Professor</w:t>
      </w:r>
    </w:p>
    <w:p w:rsidR="00E96106" w:rsidRPr="00DD678F" w:rsidRDefault="00CC4D3E" w:rsidP="00DD678F">
      <w:pPr>
        <w:pStyle w:val="Ttulo1"/>
        <w:jc w:val="both"/>
        <w:rPr>
          <w:lang w:val="pt-BR"/>
        </w:rPr>
      </w:pPr>
      <w:r w:rsidRPr="00DD678F">
        <w:rPr>
          <w:lang w:val="pt-BR"/>
        </w:rPr>
        <w:t>Pré-condições</w:t>
      </w:r>
    </w:p>
    <w:p w:rsidR="00E96106" w:rsidRPr="00DD678F" w:rsidRDefault="00CC4D3E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t>Há uma conexão ativa com a Internet.</w:t>
      </w:r>
    </w:p>
    <w:p w:rsidR="00E96106" w:rsidRPr="00DD678F" w:rsidRDefault="00213578" w:rsidP="00DD678F">
      <w:pPr>
        <w:pStyle w:val="Ttulo1"/>
        <w:jc w:val="both"/>
        <w:rPr>
          <w:lang w:val="pt-BR"/>
        </w:rPr>
      </w:pPr>
      <w:r w:rsidRPr="00DD678F">
        <w:rPr>
          <w:lang w:val="pt-BR"/>
        </w:rPr>
        <w:t>Fluxo Básico de Eventos</w:t>
      </w:r>
    </w:p>
    <w:p w:rsidR="008866E4" w:rsidRPr="00DD678F" w:rsidRDefault="00213578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O caso de uso começa quando o</w:t>
      </w:r>
      <w:r w:rsidR="008866E4" w:rsidRPr="00DD678F">
        <w:rPr>
          <w:lang w:val="pt-BR"/>
        </w:rPr>
        <w:t xml:space="preserve"> </w:t>
      </w:r>
      <w:r w:rsidRPr="00DD678F">
        <w:rPr>
          <w:lang w:val="pt-BR"/>
        </w:rPr>
        <w:t>Professor entra na página inicial do sistema.</w:t>
      </w:r>
    </w:p>
    <w:p w:rsidR="00E96106" w:rsidRPr="00DD678F" w:rsidRDefault="00213578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Caso de Uso: Fazer Login é realizado.</w:t>
      </w:r>
    </w:p>
    <w:p w:rsidR="00213578" w:rsidRPr="00DD678F" w:rsidRDefault="00213578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Caso de Uso: Acessar Turma é realizado.</w:t>
      </w:r>
      <w:r w:rsidR="00552F2A" w:rsidRPr="00DD678F">
        <w:rPr>
          <w:lang w:val="pt-BR"/>
        </w:rPr>
        <w:t xml:space="preserve"> O sistema irá exibir uma tabela contendo os dados de todos os alunos matriculados e alocados na turma.</w:t>
      </w:r>
    </w:p>
    <w:p w:rsidR="00213578" w:rsidRPr="00DD678F" w:rsidRDefault="00552F2A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O Professor clica na célula correspondente à nota do aluno que ele quer inserir.</w:t>
      </w:r>
      <w:r w:rsidR="00080341" w:rsidRPr="00DD678F">
        <w:rPr>
          <w:lang w:val="pt-BR"/>
        </w:rPr>
        <w:t xml:space="preserve"> Neste caso de uso o Professor sempre escolhe a célula correspondente a nota da média final.</w:t>
      </w:r>
    </w:p>
    <w:p w:rsidR="00552F2A" w:rsidRPr="00DD678F" w:rsidRDefault="00552F2A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O sistema habilita a edição da célula escolhida.</w:t>
      </w:r>
    </w:p>
    <w:p w:rsidR="00766670" w:rsidRPr="00DD678F" w:rsidRDefault="00552F2A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O Professor digita a nota. Veja o Requisito Especial RS-01 para saber quais os valores permitidos.</w:t>
      </w:r>
      <w:r w:rsidR="001557E5" w:rsidRPr="00DD678F">
        <w:rPr>
          <w:lang w:val="pt-BR"/>
        </w:rPr>
        <w:t xml:space="preserve"> Veja o RS-02 para informações sobre o armazenamento do dado inserido.</w:t>
      </w:r>
      <w:r w:rsidR="00766670" w:rsidRPr="00DD678F">
        <w:rPr>
          <w:lang w:val="pt-BR"/>
        </w:rPr>
        <w:t xml:space="preserve"> </w:t>
      </w:r>
    </w:p>
    <w:p w:rsidR="001557E5" w:rsidRPr="00DD678F" w:rsidRDefault="00CE5283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O sistema seleciona a linha correspondente a célula que foi editada para evidenciar que tal linha foi editada.</w:t>
      </w:r>
    </w:p>
    <w:p w:rsidR="00F85BA0" w:rsidRPr="00DD678F" w:rsidRDefault="00F85BA0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O Professor realiza a operação de enviar os dados.</w:t>
      </w:r>
    </w:p>
    <w:p w:rsidR="00F85BA0" w:rsidRPr="00DD678F" w:rsidRDefault="00F85BA0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O sistema indica que a operação de enviar os dados foi realizada com sucesso. Veja RS-03.</w:t>
      </w:r>
    </w:p>
    <w:p w:rsidR="00E96106" w:rsidRPr="00DD678F" w:rsidRDefault="001557E5" w:rsidP="00DD678F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DD678F">
        <w:rPr>
          <w:lang w:val="pt-BR"/>
        </w:rPr>
        <w:t>O caso de uso é terminado.</w:t>
      </w:r>
    </w:p>
    <w:p w:rsidR="001557E5" w:rsidRPr="00DD678F" w:rsidRDefault="001557E5" w:rsidP="00DD678F">
      <w:pPr>
        <w:pStyle w:val="Corpodetexto"/>
        <w:jc w:val="both"/>
        <w:rPr>
          <w:lang w:val="pt-BR"/>
        </w:rPr>
      </w:pPr>
    </w:p>
    <w:p w:rsidR="00E96106" w:rsidRPr="00DD678F" w:rsidRDefault="00B518F1" w:rsidP="00DD678F">
      <w:pPr>
        <w:pStyle w:val="Ttulo1"/>
        <w:jc w:val="both"/>
        <w:rPr>
          <w:lang w:val="pt-BR"/>
        </w:rPr>
      </w:pPr>
      <w:r w:rsidRPr="00DD678F">
        <w:rPr>
          <w:lang w:val="pt-BR"/>
        </w:rPr>
        <w:t>Fluxos Alternativos</w:t>
      </w:r>
    </w:p>
    <w:p w:rsidR="00E96106" w:rsidRPr="00DD678F" w:rsidRDefault="00B518F1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Usuário Inválido</w:t>
      </w:r>
    </w:p>
    <w:p w:rsidR="00985EE5" w:rsidRPr="00DD678F" w:rsidRDefault="00B518F1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t>Se no passo 2 do fluxo básico o Caso de Uso: Fazer Login não for completado com sucesso, então:</w:t>
      </w:r>
    </w:p>
    <w:p w:rsidR="00E96106" w:rsidRPr="00DD678F" w:rsidRDefault="00B518F1" w:rsidP="00DD678F">
      <w:pPr>
        <w:pStyle w:val="Corpodetexto"/>
        <w:numPr>
          <w:ilvl w:val="0"/>
          <w:numId w:val="8"/>
        </w:numPr>
        <w:jc w:val="both"/>
        <w:rPr>
          <w:lang w:val="pt-BR"/>
        </w:rPr>
      </w:pPr>
      <w:r w:rsidRPr="00DD678F">
        <w:rPr>
          <w:lang w:val="pt-BR"/>
        </w:rPr>
        <w:t>O caso de uso termina com uma condição de falha.</w:t>
      </w:r>
    </w:p>
    <w:p w:rsidR="00B518F1" w:rsidRPr="00DD678F" w:rsidRDefault="00B518F1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Nota Inválida</w:t>
      </w:r>
    </w:p>
    <w:p w:rsidR="00B518F1" w:rsidRPr="00DD678F" w:rsidRDefault="00B518F1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lastRenderedPageBreak/>
        <w:t>Se no passo 6 do fluxo básico o Professor digitar uma nota inválida (ver RS-01 para saber quais os valores permitidos), então:</w:t>
      </w:r>
    </w:p>
    <w:p w:rsidR="00B518F1" w:rsidRPr="00DD678F" w:rsidRDefault="00B518F1" w:rsidP="00DD678F">
      <w:pPr>
        <w:pStyle w:val="Corpodetexto"/>
        <w:numPr>
          <w:ilvl w:val="0"/>
          <w:numId w:val="9"/>
        </w:numPr>
        <w:jc w:val="both"/>
        <w:rPr>
          <w:lang w:val="pt-BR"/>
        </w:rPr>
      </w:pPr>
      <w:r w:rsidRPr="00DD678F">
        <w:rPr>
          <w:lang w:val="pt-BR"/>
        </w:rPr>
        <w:t xml:space="preserve">O sistema não permite que a inserção da nota seja </w:t>
      </w:r>
      <w:r w:rsidR="00080341" w:rsidRPr="00DD678F">
        <w:rPr>
          <w:lang w:val="pt-BR"/>
        </w:rPr>
        <w:t>salva/</w:t>
      </w:r>
      <w:r w:rsidRPr="00DD678F">
        <w:rPr>
          <w:lang w:val="pt-BR"/>
        </w:rPr>
        <w:t>gravada.</w:t>
      </w:r>
    </w:p>
    <w:p w:rsidR="00B518F1" w:rsidRPr="00DD678F" w:rsidRDefault="00B518F1" w:rsidP="00DD678F">
      <w:pPr>
        <w:pStyle w:val="Corpodetexto"/>
        <w:numPr>
          <w:ilvl w:val="0"/>
          <w:numId w:val="9"/>
        </w:numPr>
        <w:jc w:val="both"/>
        <w:rPr>
          <w:lang w:val="pt-BR"/>
        </w:rPr>
      </w:pPr>
      <w:r w:rsidRPr="00DD678F">
        <w:rPr>
          <w:lang w:val="pt-BR"/>
        </w:rPr>
        <w:t>O sistema pede que o Professor digite uma nota válida.</w:t>
      </w:r>
    </w:p>
    <w:p w:rsidR="00FD11CE" w:rsidRPr="00DD678F" w:rsidRDefault="00FD11CE" w:rsidP="00DD678F">
      <w:pPr>
        <w:pStyle w:val="Corpodetexto"/>
        <w:numPr>
          <w:ilvl w:val="0"/>
          <w:numId w:val="9"/>
        </w:numPr>
        <w:jc w:val="both"/>
        <w:rPr>
          <w:lang w:val="pt-BR"/>
        </w:rPr>
      </w:pPr>
      <w:r w:rsidRPr="00DD678F">
        <w:rPr>
          <w:lang w:val="pt-BR"/>
        </w:rPr>
        <w:t>O caso de uso retorna ao passo 5.</w:t>
      </w:r>
    </w:p>
    <w:p w:rsidR="00080341" w:rsidRPr="00DD678F" w:rsidRDefault="00F85BA0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Envio de Dados Não Concluído Com Sucesso</w:t>
      </w:r>
    </w:p>
    <w:p w:rsidR="00080341" w:rsidRPr="00DD678F" w:rsidRDefault="00080341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t xml:space="preserve">Se no passo 8 do fluxo básico </w:t>
      </w:r>
      <w:r w:rsidR="00F85BA0" w:rsidRPr="00DD678F">
        <w:rPr>
          <w:lang w:val="pt-BR"/>
        </w:rPr>
        <w:t>a operação de enviar os dados</w:t>
      </w:r>
      <w:r w:rsidRPr="00DD678F">
        <w:rPr>
          <w:lang w:val="pt-BR"/>
        </w:rPr>
        <w:t xml:space="preserve"> não for concluíd</w:t>
      </w:r>
      <w:r w:rsidR="00F85BA0" w:rsidRPr="00DD678F">
        <w:rPr>
          <w:lang w:val="pt-BR"/>
        </w:rPr>
        <w:t>a</w:t>
      </w:r>
      <w:r w:rsidRPr="00DD678F">
        <w:rPr>
          <w:lang w:val="pt-BR"/>
        </w:rPr>
        <w:t xml:space="preserve"> com sucesso, então:</w:t>
      </w:r>
    </w:p>
    <w:p w:rsidR="00080341" w:rsidRPr="00DD678F" w:rsidRDefault="00080341" w:rsidP="00DD678F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DD678F">
        <w:rPr>
          <w:lang w:val="pt-BR"/>
        </w:rPr>
        <w:t xml:space="preserve">O sistema pede ao usuário que ele tente realizar </w:t>
      </w:r>
      <w:r w:rsidR="00F85BA0" w:rsidRPr="00DD678F">
        <w:rPr>
          <w:lang w:val="pt-BR"/>
        </w:rPr>
        <w:t>a operação de enviar dados</w:t>
      </w:r>
      <w:r w:rsidRPr="00DD678F">
        <w:rPr>
          <w:lang w:val="pt-BR"/>
        </w:rPr>
        <w:t xml:space="preserve"> novamente.</w:t>
      </w:r>
    </w:p>
    <w:p w:rsidR="00FD11CE" w:rsidRPr="00DD678F" w:rsidRDefault="00FD11CE" w:rsidP="00DD678F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DD678F">
        <w:rPr>
          <w:lang w:val="pt-BR"/>
        </w:rPr>
        <w:t>O caso de uso retorna ao passo 8.</w:t>
      </w:r>
    </w:p>
    <w:p w:rsidR="00E96106" w:rsidRPr="00DD678F" w:rsidRDefault="00080341" w:rsidP="00DD678F">
      <w:pPr>
        <w:pStyle w:val="Ttulo1"/>
        <w:jc w:val="both"/>
        <w:rPr>
          <w:lang w:val="pt-BR"/>
        </w:rPr>
      </w:pPr>
      <w:r w:rsidRPr="00DD678F">
        <w:rPr>
          <w:lang w:val="pt-BR"/>
        </w:rPr>
        <w:t>Cenários Importantes</w:t>
      </w:r>
    </w:p>
    <w:p w:rsidR="00E96106" w:rsidRPr="00DD678F" w:rsidRDefault="00080341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Conexão com a Internet é interrompida</w:t>
      </w:r>
    </w:p>
    <w:p w:rsidR="00080341" w:rsidRPr="00DD678F" w:rsidRDefault="00080341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O servidor fica fora do ar</w:t>
      </w:r>
    </w:p>
    <w:p w:rsidR="00080341" w:rsidRPr="00DD678F" w:rsidRDefault="00080341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Sessão com o servidor é interrompida.</w:t>
      </w:r>
    </w:p>
    <w:p w:rsidR="00E96106" w:rsidRPr="00DD678F" w:rsidRDefault="007E6FF8" w:rsidP="00DD678F">
      <w:pPr>
        <w:pStyle w:val="Ttulo1"/>
        <w:jc w:val="both"/>
        <w:rPr>
          <w:lang w:val="pt-BR"/>
        </w:rPr>
      </w:pPr>
      <w:r w:rsidRPr="00DD678F">
        <w:rPr>
          <w:lang w:val="pt-BR"/>
        </w:rPr>
        <w:t>Pós</w:t>
      </w:r>
      <w:r w:rsidR="00E96106" w:rsidRPr="00DD678F">
        <w:rPr>
          <w:lang w:val="pt-BR"/>
        </w:rPr>
        <w:t>-</w:t>
      </w:r>
      <w:r w:rsidRPr="00DD678F">
        <w:rPr>
          <w:lang w:val="pt-BR"/>
        </w:rPr>
        <w:t>condições</w:t>
      </w:r>
    </w:p>
    <w:p w:rsidR="00E96106" w:rsidRPr="00DD678F" w:rsidRDefault="007E6FF8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Finalização com Sucesso</w:t>
      </w:r>
    </w:p>
    <w:p w:rsidR="007E6FF8" w:rsidRPr="00DD678F" w:rsidRDefault="007E6FF8" w:rsidP="00DD678F">
      <w:pPr>
        <w:jc w:val="both"/>
        <w:rPr>
          <w:sz w:val="20"/>
          <w:szCs w:val="20"/>
          <w:lang w:val="pt-BR"/>
        </w:rPr>
      </w:pPr>
      <w:r w:rsidRPr="00DD678F">
        <w:rPr>
          <w:sz w:val="20"/>
          <w:szCs w:val="20"/>
          <w:lang w:val="pt-BR"/>
        </w:rPr>
        <w:t>O usuário inseriu com sucesso a média final do aluno, os dados foram gravados no sistema e os logs internos foram atualizados.</w:t>
      </w:r>
    </w:p>
    <w:p w:rsidR="007E6FF8" w:rsidRPr="00DD678F" w:rsidRDefault="007E6FF8" w:rsidP="00DD678F">
      <w:pPr>
        <w:pStyle w:val="Ttulo2"/>
        <w:jc w:val="both"/>
        <w:rPr>
          <w:lang w:val="pt-BR"/>
        </w:rPr>
      </w:pPr>
      <w:r w:rsidRPr="00DD678F">
        <w:rPr>
          <w:lang w:val="pt-BR"/>
        </w:rPr>
        <w:t>Condição de Falha</w:t>
      </w:r>
    </w:p>
    <w:p w:rsidR="007E6FF8" w:rsidRPr="00DD678F" w:rsidRDefault="007E6FF8" w:rsidP="00DD678F">
      <w:pPr>
        <w:jc w:val="both"/>
        <w:rPr>
          <w:sz w:val="20"/>
          <w:szCs w:val="20"/>
          <w:lang w:val="pt-BR"/>
        </w:rPr>
      </w:pPr>
      <w:r w:rsidRPr="00DD678F">
        <w:rPr>
          <w:sz w:val="20"/>
          <w:szCs w:val="20"/>
          <w:lang w:val="pt-BR"/>
        </w:rPr>
        <w:t>Os logs internos foram atualizados de acordo com o erro ocorrido.</w:t>
      </w:r>
    </w:p>
    <w:p w:rsidR="00E96106" w:rsidRPr="00DD678F" w:rsidRDefault="00E9008D" w:rsidP="00DD678F">
      <w:pPr>
        <w:pStyle w:val="Ttulo1"/>
        <w:jc w:val="both"/>
        <w:rPr>
          <w:lang w:val="pt-BR"/>
        </w:rPr>
      </w:pPr>
      <w:r w:rsidRPr="00DD678F">
        <w:rPr>
          <w:lang w:val="pt-BR"/>
        </w:rPr>
        <w:t>Requisitos Especiais</w:t>
      </w:r>
    </w:p>
    <w:p w:rsidR="00080341" w:rsidRPr="00DD678F" w:rsidRDefault="00E9008D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t xml:space="preserve">[RS:IMF – 01] O intervalo permitido corresponde ao intervalo </w:t>
      </w:r>
      <w:r w:rsidR="00B518F1" w:rsidRPr="00DD678F">
        <w:rPr>
          <w:lang w:val="pt-BR"/>
        </w:rPr>
        <w:t xml:space="preserve">numérico </w:t>
      </w:r>
      <w:r w:rsidR="00080341" w:rsidRPr="00DD678F">
        <w:rPr>
          <w:lang w:val="pt-BR"/>
        </w:rPr>
        <w:t xml:space="preserve">não-negativo </w:t>
      </w:r>
      <w:r w:rsidRPr="00DD678F">
        <w:rPr>
          <w:lang w:val="pt-BR"/>
        </w:rPr>
        <w:t xml:space="preserve">entre 0 (zero) e 10 (dez) , de números reais com, no máximo, duas casas decimais. </w:t>
      </w:r>
      <w:r w:rsidR="00080341" w:rsidRPr="00DD678F">
        <w:rPr>
          <w:lang w:val="pt-BR"/>
        </w:rPr>
        <w:t>Ou seja, o campo deve permitir apenas quatro dígitos.</w:t>
      </w:r>
    </w:p>
    <w:p w:rsidR="00E9008D" w:rsidRPr="00DD678F" w:rsidRDefault="00E9008D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t xml:space="preserve">[RS:IMF - 02] O dado inserido na célula deverá ser armazenada até que o </w:t>
      </w:r>
      <w:r w:rsidR="00F85BA0" w:rsidRPr="00DD678F">
        <w:rPr>
          <w:lang w:val="pt-BR"/>
        </w:rPr>
        <w:t>Professor realize a operação de enviar os dados</w:t>
      </w:r>
      <w:r w:rsidR="00080341" w:rsidRPr="00DD678F">
        <w:rPr>
          <w:lang w:val="pt-BR"/>
        </w:rPr>
        <w:t xml:space="preserve"> com sucesso</w:t>
      </w:r>
      <w:r w:rsidR="007E6FF8" w:rsidRPr="00DD678F">
        <w:rPr>
          <w:lang w:val="pt-BR"/>
        </w:rPr>
        <w:t>, que será quando os dados serão, efetivamente, gravados</w:t>
      </w:r>
      <w:r w:rsidR="00766670" w:rsidRPr="00DD678F">
        <w:rPr>
          <w:lang w:val="pt-BR"/>
        </w:rPr>
        <w:t xml:space="preserve"> no sistema</w:t>
      </w:r>
      <w:r w:rsidR="007E6FF8" w:rsidRPr="00DD678F">
        <w:rPr>
          <w:lang w:val="pt-BR"/>
        </w:rPr>
        <w:t>.</w:t>
      </w:r>
    </w:p>
    <w:p w:rsidR="00F85BA0" w:rsidRPr="00DD678F" w:rsidRDefault="00F85BA0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t xml:space="preserve">[RS:IMF – 03] O sistema não deverá utilizar janelas do tipo </w:t>
      </w:r>
      <w:r w:rsidRPr="00DD678F">
        <w:rPr>
          <w:i/>
          <w:lang w:val="pt-BR"/>
        </w:rPr>
        <w:t>pop-up</w:t>
      </w:r>
      <w:r w:rsidRPr="00DD678F">
        <w:rPr>
          <w:lang w:val="pt-BR"/>
        </w:rPr>
        <w:t xml:space="preserve"> para dar </w:t>
      </w:r>
      <w:r w:rsidRPr="00DD678F">
        <w:rPr>
          <w:i/>
          <w:lang w:val="pt-BR"/>
        </w:rPr>
        <w:t>feedback</w:t>
      </w:r>
      <w:r w:rsidRPr="00DD678F">
        <w:rPr>
          <w:lang w:val="pt-BR"/>
        </w:rPr>
        <w:t xml:space="preserve"> ao usuário sobre as operações realizadas pelo sistema.</w:t>
      </w:r>
    </w:p>
    <w:p w:rsidR="007E6FF8" w:rsidRPr="00DD678F" w:rsidRDefault="007E6FF8" w:rsidP="00DD678F">
      <w:pPr>
        <w:pStyle w:val="Corpodetexto"/>
        <w:jc w:val="both"/>
        <w:rPr>
          <w:lang w:val="pt-BR"/>
        </w:rPr>
      </w:pPr>
      <w:r w:rsidRPr="00DD678F">
        <w:rPr>
          <w:lang w:val="pt-BR"/>
        </w:rPr>
        <w:t>[RS:IMF –</w:t>
      </w:r>
      <w:r w:rsidR="00F85BA0" w:rsidRPr="00DD678F">
        <w:rPr>
          <w:lang w:val="pt-BR"/>
        </w:rPr>
        <w:t xml:space="preserve"> 04</w:t>
      </w:r>
      <w:r w:rsidRPr="00DD678F">
        <w:rPr>
          <w:lang w:val="pt-BR"/>
        </w:rPr>
        <w:t xml:space="preserve">] O sistema deverá manter um </w:t>
      </w:r>
      <w:r w:rsidRPr="00DD678F">
        <w:rPr>
          <w:i/>
          <w:lang w:val="pt-BR"/>
        </w:rPr>
        <w:t>log</w:t>
      </w:r>
      <w:r w:rsidRPr="00DD678F">
        <w:rPr>
          <w:lang w:val="pt-BR"/>
        </w:rPr>
        <w:t xml:space="preserve"> - incluindo dados do usuário, data e hora – das inserções que foram salvas.</w:t>
      </w:r>
    </w:p>
    <w:p w:rsidR="00E96106" w:rsidRPr="00DD678F" w:rsidRDefault="00E96106" w:rsidP="00DD678F">
      <w:pPr>
        <w:jc w:val="both"/>
        <w:rPr>
          <w:lang w:val="pt-BR"/>
        </w:rPr>
      </w:pPr>
    </w:p>
    <w:p w:rsidR="008866E4" w:rsidRPr="00DD678F" w:rsidRDefault="008866E4" w:rsidP="00DD678F">
      <w:pPr>
        <w:jc w:val="both"/>
        <w:rPr>
          <w:lang w:val="pt-BR"/>
        </w:rPr>
      </w:pPr>
    </w:p>
    <w:sectPr w:rsidR="008866E4" w:rsidRPr="00DD678F" w:rsidSect="00113BF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076" w:rsidRDefault="00600076">
      <w:r>
        <w:separator/>
      </w:r>
    </w:p>
  </w:endnote>
  <w:endnote w:type="continuationSeparator" w:id="1">
    <w:p w:rsidR="00600076" w:rsidRDefault="00600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113BF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113BFF">
            <w:rPr>
              <w:rStyle w:val="Nmerodepgina"/>
              <w:sz w:val="20"/>
            </w:rPr>
            <w:fldChar w:fldCharType="separate"/>
          </w:r>
          <w:r w:rsidR="00DD678F">
            <w:rPr>
              <w:rStyle w:val="Nmerodepgina"/>
              <w:noProof/>
              <w:sz w:val="20"/>
            </w:rPr>
            <w:t>1</w:t>
          </w:r>
          <w:r w:rsidR="00113BFF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113BFF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113BFF" w:rsidRPr="006F60B2">
            <w:rPr>
              <w:rStyle w:val="Nmerodepgina"/>
              <w:sz w:val="20"/>
              <w:szCs w:val="20"/>
            </w:rPr>
            <w:fldChar w:fldCharType="separate"/>
          </w:r>
          <w:r w:rsidR="00DD678F">
            <w:rPr>
              <w:rStyle w:val="Nmerodepgina"/>
              <w:noProof/>
              <w:sz w:val="20"/>
              <w:szCs w:val="20"/>
            </w:rPr>
            <w:t>2</w:t>
          </w:r>
          <w:r w:rsidR="00113BFF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076" w:rsidRDefault="00600076">
      <w:r>
        <w:separator/>
      </w:r>
    </w:p>
  </w:footnote>
  <w:footnote w:type="continuationSeparator" w:id="1">
    <w:p w:rsidR="00600076" w:rsidRDefault="006000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Pr="00CC4D3E">
            <w:rPr>
              <w:sz w:val="20"/>
              <w:lang w:val="pt-BR"/>
            </w:rPr>
            <w:t>Inserir Média Final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5497B"/>
    <w:rsid w:val="00080341"/>
    <w:rsid w:val="000E5836"/>
    <w:rsid w:val="00113BFF"/>
    <w:rsid w:val="00115045"/>
    <w:rsid w:val="001557E5"/>
    <w:rsid w:val="001751A2"/>
    <w:rsid w:val="001C3E3D"/>
    <w:rsid w:val="00213578"/>
    <w:rsid w:val="00247764"/>
    <w:rsid w:val="00331659"/>
    <w:rsid w:val="004542E5"/>
    <w:rsid w:val="00552F2A"/>
    <w:rsid w:val="00600076"/>
    <w:rsid w:val="006B0D38"/>
    <w:rsid w:val="006F60B2"/>
    <w:rsid w:val="00766670"/>
    <w:rsid w:val="007E6FF8"/>
    <w:rsid w:val="008866E4"/>
    <w:rsid w:val="00942ADD"/>
    <w:rsid w:val="00985EE5"/>
    <w:rsid w:val="00A368A1"/>
    <w:rsid w:val="00B518F1"/>
    <w:rsid w:val="00CC4D3E"/>
    <w:rsid w:val="00CE5283"/>
    <w:rsid w:val="00DD175D"/>
    <w:rsid w:val="00DD678F"/>
    <w:rsid w:val="00E9008D"/>
    <w:rsid w:val="00E96106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BFF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113BFF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113BFF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113BFF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13BFF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113BFF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113BFF"/>
  </w:style>
  <w:style w:type="paragraph" w:styleId="Corpodetexto">
    <w:name w:val="Body Text"/>
    <w:basedOn w:val="Normal"/>
    <w:link w:val="CorpodetextoChar"/>
    <w:rsid w:val="00113BFF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113B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224</TotalTime>
  <Pages>2</Pages>
  <Words>496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4</cp:revision>
  <cp:lastPrinted>2009-06-07T19:19:00Z</cp:lastPrinted>
  <dcterms:created xsi:type="dcterms:W3CDTF">2009-06-07T15:30:00Z</dcterms:created>
  <dcterms:modified xsi:type="dcterms:W3CDTF">2009-06-08T00:12:00Z</dcterms:modified>
</cp:coreProperties>
</file>