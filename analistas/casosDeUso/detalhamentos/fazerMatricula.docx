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>:</w:t>
      </w:r>
      <w:r w:rsidR="00F514CD">
        <w:rPr>
          <w:lang w:val="pt-BR"/>
        </w:rPr>
        <w:t xml:space="preserve"> Fazer</w:t>
      </w:r>
      <w:r w:rsidR="00E96106" w:rsidRPr="000C5326">
        <w:rPr>
          <w:lang w:val="pt-BR"/>
        </w:rPr>
        <w:t xml:space="preserve"> </w:t>
      </w:r>
      <w:r w:rsidR="004D57C7">
        <w:rPr>
          <w:lang w:val="pt-BR"/>
        </w:rPr>
        <w:t>Matr</w:t>
      </w:r>
      <w:r w:rsidR="007A2266">
        <w:rPr>
          <w:lang w:val="pt-BR"/>
        </w:rPr>
        <w:t>í</w:t>
      </w:r>
      <w:r w:rsidR="004D57C7">
        <w:rPr>
          <w:lang w:val="pt-BR"/>
        </w:rPr>
        <w:t>cula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2D75EB" w:rsidTr="008A0DD7">
        <w:tc>
          <w:tcPr>
            <w:tcW w:w="2254" w:type="dxa"/>
          </w:tcPr>
          <w:p w:rsidR="00FD11CE" w:rsidRPr="000C5326" w:rsidRDefault="00FD11CE" w:rsidP="004D57C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</w:t>
            </w:r>
            <w:r w:rsidR="004D57C7">
              <w:rPr>
                <w:sz w:val="22"/>
                <w:lang w:val="pt-BR"/>
              </w:rPr>
              <w:t>2</w:t>
            </w:r>
            <w:r w:rsidRPr="000C5326">
              <w:rPr>
                <w:sz w:val="22"/>
                <w:lang w:val="pt-BR"/>
              </w:rPr>
              <w:t>/ju</w:t>
            </w:r>
            <w:r w:rsidR="004D57C7">
              <w:rPr>
                <w:sz w:val="22"/>
                <w:lang w:val="pt-BR"/>
              </w:rPr>
              <w:t>l</w:t>
            </w:r>
            <w:r w:rsidRPr="000C5326">
              <w:rPr>
                <w:sz w:val="22"/>
                <w:lang w:val="pt-BR"/>
              </w:rPr>
              <w:t>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  <w:r w:rsidR="002D75EB">
              <w:rPr>
                <w:sz w:val="22"/>
                <w:lang w:val="pt-BR"/>
              </w:rPr>
              <w:t xml:space="preserve"> e Anderson Vinícius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2D75E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Este documento descreve o c</w:t>
      </w:r>
      <w:r w:rsidR="000C5326" w:rsidRPr="000C5326">
        <w:rPr>
          <w:lang w:val="pt-BR"/>
        </w:rPr>
        <w:t xml:space="preserve">aso de uso </w:t>
      </w:r>
      <w:r w:rsidR="009D290D">
        <w:rPr>
          <w:lang w:val="pt-BR"/>
        </w:rPr>
        <w:t>no</w:t>
      </w:r>
      <w:r w:rsidR="000C5326">
        <w:rPr>
          <w:lang w:val="pt-BR"/>
        </w:rPr>
        <w:t xml:space="preserve"> qual o usuário </w:t>
      </w:r>
      <w:r w:rsidR="009D290D">
        <w:rPr>
          <w:lang w:val="pt-BR"/>
        </w:rPr>
        <w:t xml:space="preserve">Aluno </w:t>
      </w:r>
      <w:r w:rsidR="00E90781">
        <w:rPr>
          <w:lang w:val="pt-BR"/>
        </w:rPr>
        <w:t xml:space="preserve">efetua a matricula em disciplinas. O sistema gera uma lista de disciplinas </w:t>
      </w:r>
      <w:r w:rsidR="00E90781" w:rsidRPr="005B7BCD">
        <w:rPr>
          <w:lang w:val="pt-BR"/>
        </w:rPr>
        <w:t>aptas</w:t>
      </w:r>
      <w:r w:rsidR="00E90781">
        <w:rPr>
          <w:lang w:val="pt-BR"/>
        </w:rPr>
        <w:t xml:space="preserve"> a matricular, </w:t>
      </w:r>
      <w:r w:rsidR="007A2266">
        <w:rPr>
          <w:lang w:val="pt-BR"/>
        </w:rPr>
        <w:t>o aluno por sua vez</w:t>
      </w:r>
      <w:r w:rsidR="00E90781">
        <w:rPr>
          <w:lang w:val="pt-BR"/>
        </w:rPr>
        <w:t xml:space="preserve"> seleciona as disciplinas desejadas e solicita a matrícula</w:t>
      </w:r>
      <w:r w:rsidR="007A2266">
        <w:rPr>
          <w:lang w:val="pt-BR"/>
        </w:rPr>
        <w:t>. O sistema analisa o pedido de matrícula levando em consideração as regras da instituição</w:t>
      </w:r>
      <w:r>
        <w:rPr>
          <w:lang w:val="pt-BR"/>
        </w:rPr>
        <w:t>.</w:t>
      </w:r>
      <w:r w:rsidR="007A2266">
        <w:rPr>
          <w:lang w:val="pt-BR"/>
        </w:rPr>
        <w:t xml:space="preserve"> </w:t>
      </w:r>
      <w:r>
        <w:rPr>
          <w:lang w:val="pt-BR"/>
        </w:rPr>
        <w:t>A</w:t>
      </w:r>
      <w:r w:rsidR="007A2266">
        <w:rPr>
          <w:lang w:val="pt-BR"/>
        </w:rPr>
        <w:t>o final</w:t>
      </w:r>
      <w:r>
        <w:rPr>
          <w:lang w:val="pt-BR"/>
        </w:rPr>
        <w:t>,</w:t>
      </w:r>
      <w:r w:rsidR="007A2266">
        <w:rPr>
          <w:lang w:val="pt-BR"/>
        </w:rPr>
        <w:t xml:space="preserve"> </w:t>
      </w:r>
      <w:r>
        <w:rPr>
          <w:lang w:val="pt-BR"/>
        </w:rPr>
        <w:t xml:space="preserve">o sistema </w:t>
      </w:r>
      <w:r w:rsidR="007A2266">
        <w:rPr>
          <w:lang w:val="pt-BR"/>
        </w:rPr>
        <w:t>atende a solicitação se não houve violação das regras, caso contrário</w:t>
      </w:r>
      <w:r>
        <w:rPr>
          <w:lang w:val="pt-BR"/>
        </w:rPr>
        <w:t>,</w:t>
      </w:r>
      <w:r w:rsidR="007A2266">
        <w:rPr>
          <w:lang w:val="pt-BR"/>
        </w:rPr>
        <w:t xml:space="preserve"> o sistema nega a solicitação.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760182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135E57" w:rsidRDefault="00135E57" w:rsidP="00135E57">
      <w:pPr>
        <w:pStyle w:val="Corpodetexto"/>
        <w:jc w:val="both"/>
        <w:rPr>
          <w:lang w:val="pt-BR"/>
        </w:rPr>
      </w:pPr>
      <w:r>
        <w:rPr>
          <w:lang w:val="pt-BR"/>
        </w:rPr>
        <w:t>O aluno possui uma matrícula ativa na instituição, conforme</w:t>
      </w:r>
      <w:r w:rsidR="0053491D">
        <w:rPr>
          <w:lang w:val="pt-BR"/>
        </w:rPr>
        <w:t xml:space="preserve"> o</w:t>
      </w:r>
      <w:r>
        <w:rPr>
          <w:lang w:val="pt-BR"/>
        </w:rPr>
        <w:t xml:space="preserve"> </w:t>
      </w:r>
      <w:r w:rsidR="002D75EB">
        <w:rPr>
          <w:lang w:val="pt-BR"/>
        </w:rPr>
        <w:t xml:space="preserve">Requisito Especial </w:t>
      </w:r>
      <w:r>
        <w:rPr>
          <w:lang w:val="pt-BR"/>
        </w:rPr>
        <w:t>RE</w:t>
      </w:r>
      <w:r w:rsidR="0053491D">
        <w:rPr>
          <w:lang w:val="pt-BR"/>
        </w:rPr>
        <w:t>-</w:t>
      </w:r>
      <w:r>
        <w:rPr>
          <w:lang w:val="pt-BR"/>
        </w:rPr>
        <w:t>01.</w:t>
      </w:r>
    </w:p>
    <w:p w:rsidR="00135E57" w:rsidRPr="000C5326" w:rsidRDefault="00135E57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O período de matrícula esta ativo.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F8707A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na opção “Fazer Matrícula” que aparece no menu de opções</w:t>
      </w:r>
    </w:p>
    <w:p w:rsidR="00F8707A" w:rsidRDefault="00F8707A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</w:t>
      </w:r>
      <w:r w:rsidR="00EC3305">
        <w:rPr>
          <w:lang w:val="pt-BR"/>
        </w:rPr>
        <w:t>a t</w:t>
      </w:r>
      <w:r w:rsidR="009C5CE8">
        <w:rPr>
          <w:lang w:val="pt-BR"/>
        </w:rPr>
        <w:t>ela</w:t>
      </w:r>
      <w:r>
        <w:rPr>
          <w:lang w:val="pt-BR"/>
        </w:rPr>
        <w:t xml:space="preserve"> de matricula onde é apresentada uma lista de disciplinas aptas a matricular</w:t>
      </w:r>
      <w:r w:rsidR="0053491D">
        <w:rPr>
          <w:lang w:val="pt-BR"/>
        </w:rPr>
        <w:t>, que é obtida de acordo com o RE-02</w:t>
      </w:r>
      <w:r>
        <w:rPr>
          <w:lang w:val="pt-BR"/>
        </w:rPr>
        <w:t xml:space="preserve">. Para cada disciplina apta o sistema exibe </w:t>
      </w:r>
      <w:r w:rsidR="002C4F68">
        <w:rPr>
          <w:lang w:val="pt-BR"/>
        </w:rPr>
        <w:t>as turmas ofertadas com os respectivos</w:t>
      </w:r>
      <w:r>
        <w:rPr>
          <w:lang w:val="pt-BR"/>
        </w:rPr>
        <w:t xml:space="preserve"> </w:t>
      </w:r>
      <w:r w:rsidR="002C4F68">
        <w:rPr>
          <w:lang w:val="pt-BR"/>
        </w:rPr>
        <w:t>números de turma</w:t>
      </w:r>
      <w:r>
        <w:rPr>
          <w:lang w:val="pt-BR"/>
        </w:rPr>
        <w:t>, nome</w:t>
      </w:r>
      <w:r w:rsidR="002C4F68">
        <w:rPr>
          <w:lang w:val="pt-BR"/>
        </w:rPr>
        <w:t>s de</w:t>
      </w:r>
      <w:r>
        <w:rPr>
          <w:lang w:val="pt-BR"/>
        </w:rPr>
        <w:t xml:space="preserve"> professor, horário</w:t>
      </w:r>
      <w:r w:rsidR="002C4F68">
        <w:rPr>
          <w:lang w:val="pt-BR"/>
        </w:rPr>
        <w:t>s</w:t>
      </w:r>
      <w:r>
        <w:rPr>
          <w:lang w:val="pt-BR"/>
        </w:rPr>
        <w:t>, código</w:t>
      </w:r>
      <w:r w:rsidR="002C4F68">
        <w:rPr>
          <w:lang w:val="pt-BR"/>
        </w:rPr>
        <w:t>s</w:t>
      </w:r>
      <w:r>
        <w:rPr>
          <w:lang w:val="pt-BR"/>
        </w:rPr>
        <w:t xml:space="preserve">, número </w:t>
      </w:r>
      <w:r w:rsidR="002C4F68">
        <w:rPr>
          <w:lang w:val="pt-BR"/>
        </w:rPr>
        <w:t>total de vagas</w:t>
      </w:r>
      <w:r>
        <w:rPr>
          <w:lang w:val="pt-BR"/>
        </w:rPr>
        <w:t xml:space="preserve"> e número de vagas disponíveis. </w:t>
      </w:r>
    </w:p>
    <w:p w:rsidR="0053491D" w:rsidRDefault="0053491D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seleciona as disciplinas que deseja cursar.</w:t>
      </w:r>
      <w:r w:rsidR="002C4F68">
        <w:rPr>
          <w:lang w:val="pt-BR"/>
        </w:rPr>
        <w:t xml:space="preserve"> Veja o RE</w:t>
      </w:r>
      <w:r w:rsidR="002D75EB">
        <w:rPr>
          <w:lang w:val="pt-BR"/>
        </w:rPr>
        <w:t>-</w:t>
      </w:r>
      <w:r w:rsidR="002C4F68">
        <w:rPr>
          <w:lang w:val="pt-BR"/>
        </w:rPr>
        <w:t>03 para detalhes sobre a seleção de disciplinas.</w:t>
      </w:r>
    </w:p>
    <w:p w:rsidR="0053491D" w:rsidRDefault="0053491D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 em “Solicitar Matrícula”</w:t>
      </w:r>
      <w:r w:rsidR="00482F2C">
        <w:rPr>
          <w:lang w:val="pt-BR"/>
        </w:rPr>
        <w:t>.</w:t>
      </w:r>
    </w:p>
    <w:p w:rsidR="0053491D" w:rsidRDefault="00BD603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faz a checagem do pedido de acordo com o RE-0</w:t>
      </w:r>
      <w:r w:rsidR="002C4F68">
        <w:rPr>
          <w:lang w:val="pt-BR"/>
        </w:rPr>
        <w:t>4</w:t>
      </w:r>
      <w:r>
        <w:rPr>
          <w:lang w:val="pt-BR"/>
        </w:rPr>
        <w:t>, e exibe uma mensagem de sucesso caso a matrícula tenha sido efetuada com sucesso.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  <w:r w:rsidR="004B4F81">
        <w:rPr>
          <w:lang w:val="pt-BR"/>
        </w:rPr>
        <w:t xml:space="preserve"> com sucesso.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D6035" w:rsidRDefault="00BD6035" w:rsidP="00BD6035">
      <w:pPr>
        <w:pStyle w:val="Ttulo2"/>
        <w:jc w:val="both"/>
        <w:rPr>
          <w:lang w:val="pt-BR"/>
        </w:rPr>
      </w:pPr>
      <w:r>
        <w:rPr>
          <w:lang w:val="pt-BR"/>
        </w:rPr>
        <w:t>Período de matrícula não ativo</w:t>
      </w:r>
    </w:p>
    <w:p w:rsidR="00BD6035" w:rsidRDefault="00BD6035" w:rsidP="00BD6035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Se o período de matrícula não estiver ativo, então no passo </w:t>
      </w:r>
      <w:r w:rsidR="00C623EC">
        <w:rPr>
          <w:sz w:val="20"/>
          <w:szCs w:val="20"/>
          <w:lang w:val="pt-BR"/>
        </w:rPr>
        <w:t>2</w:t>
      </w:r>
      <w:r>
        <w:rPr>
          <w:sz w:val="20"/>
          <w:szCs w:val="20"/>
          <w:lang w:val="pt-BR"/>
        </w:rPr>
        <w:t>:</w:t>
      </w:r>
    </w:p>
    <w:p w:rsidR="00C623EC" w:rsidRDefault="00C623EC" w:rsidP="00C623EC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exibe uma mensagem informando que o período de matrícula está inativo.</w:t>
      </w:r>
    </w:p>
    <w:p w:rsidR="00C623EC" w:rsidRDefault="00C623EC" w:rsidP="00C623EC">
      <w:pPr>
        <w:pStyle w:val="PargrafodaLista"/>
        <w:numPr>
          <w:ilvl w:val="0"/>
          <w:numId w:val="1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termina com uma condição de falha.</w:t>
      </w:r>
    </w:p>
    <w:p w:rsidR="00D97C21" w:rsidRDefault="00F75BAE" w:rsidP="00D97C21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>Conflito de horários</w:t>
      </w:r>
    </w:p>
    <w:p w:rsidR="00F75BAE" w:rsidRPr="002D75EB" w:rsidRDefault="00F75BAE" w:rsidP="00F75BAE">
      <w:pPr>
        <w:ind w:left="720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 xml:space="preserve">Entre as turmas solicitadas, há turmas com horários conflitantes, então no passo </w:t>
      </w:r>
      <w:r w:rsidR="00921724" w:rsidRPr="002D75EB">
        <w:rPr>
          <w:sz w:val="20"/>
          <w:szCs w:val="20"/>
          <w:lang w:val="pt-BR"/>
        </w:rPr>
        <w:t>5</w:t>
      </w:r>
      <w:r w:rsidRPr="002D75EB">
        <w:rPr>
          <w:sz w:val="20"/>
          <w:szCs w:val="20"/>
          <w:lang w:val="pt-BR"/>
        </w:rPr>
        <w:t>:</w:t>
      </w:r>
    </w:p>
    <w:p w:rsidR="00FD11CE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</w:t>
      </w:r>
      <w:r w:rsidR="009C5CE8">
        <w:rPr>
          <w:lang w:val="pt-BR"/>
        </w:rPr>
        <w:t xml:space="preserve">be uma mensagem </w:t>
      </w:r>
      <w:r w:rsidR="00F75BAE">
        <w:rPr>
          <w:lang w:val="pt-BR"/>
        </w:rPr>
        <w:t>informando que a solicitação foi rejeitada bem como em quais disciplinas ocorreu o conflito</w:t>
      </w:r>
      <w:r w:rsidR="00146570">
        <w:rPr>
          <w:lang w:val="pt-BR"/>
        </w:rPr>
        <w:t>.</w:t>
      </w:r>
    </w:p>
    <w:p w:rsidR="00F75BAE" w:rsidRPr="000C5326" w:rsidRDefault="00F75BAE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F75BAE" w:rsidP="00146570">
      <w:pPr>
        <w:pStyle w:val="Ttulo2"/>
        <w:jc w:val="both"/>
        <w:rPr>
          <w:lang w:val="pt-BR"/>
        </w:rPr>
      </w:pPr>
      <w:r>
        <w:rPr>
          <w:lang w:val="pt-BR"/>
        </w:rPr>
        <w:t>Limite mínimo de créditos não atingido ou limite máximo de créditos excedido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</w:t>
      </w:r>
      <w:r w:rsidR="00F75BAE">
        <w:rPr>
          <w:lang w:val="pt-BR"/>
        </w:rPr>
        <w:t>os limites de créditos não foram atendidos</w:t>
      </w:r>
      <w:r w:rsidR="004B772F">
        <w:rPr>
          <w:lang w:val="pt-BR"/>
        </w:rPr>
        <w:t>, então</w:t>
      </w:r>
      <w:r w:rsidR="00F75BAE">
        <w:rPr>
          <w:lang w:val="pt-BR"/>
        </w:rPr>
        <w:t xml:space="preserve"> no passo </w:t>
      </w:r>
      <w:r w:rsidR="00921724">
        <w:rPr>
          <w:lang w:val="pt-BR"/>
        </w:rPr>
        <w:t>5</w:t>
      </w:r>
      <w:r>
        <w:rPr>
          <w:lang w:val="pt-BR"/>
        </w:rPr>
        <w:t>:</w:t>
      </w:r>
    </w:p>
    <w:p w:rsidR="00FD11CE" w:rsidRDefault="00146570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>informando que a solicitação foi rejeitada, a quantidade mínima de créditos, quantidade máxima de créditos e quantidade total de créditos selecionada pelo aluno.</w:t>
      </w:r>
    </w:p>
    <w:p w:rsidR="00921724" w:rsidRDefault="00921724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caso de uso retorna ao passo 3.</w:t>
      </w:r>
    </w:p>
    <w:p w:rsidR="00146570" w:rsidRPr="000C5326" w:rsidRDefault="00921724" w:rsidP="00146570">
      <w:pPr>
        <w:pStyle w:val="Ttulo2"/>
        <w:jc w:val="both"/>
        <w:rPr>
          <w:lang w:val="pt-BR"/>
        </w:rPr>
      </w:pPr>
      <w:r>
        <w:rPr>
          <w:lang w:val="pt-BR"/>
        </w:rPr>
        <w:t>Número de vagas insuficientes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</w:t>
      </w:r>
      <w:r w:rsidR="00921724">
        <w:rPr>
          <w:lang w:val="pt-BR"/>
        </w:rPr>
        <w:t>para alguma turma selecionada pelo aluno não houver vaga disponível</w:t>
      </w:r>
      <w:r w:rsidR="004B772F">
        <w:rPr>
          <w:lang w:val="pt-BR"/>
        </w:rPr>
        <w:t>, então</w:t>
      </w:r>
      <w:r w:rsidR="00921724">
        <w:rPr>
          <w:lang w:val="pt-BR"/>
        </w:rPr>
        <w:t xml:space="preserve"> no passo 5</w:t>
      </w:r>
      <w:r>
        <w:rPr>
          <w:lang w:val="pt-BR"/>
        </w:rPr>
        <w:t>:</w:t>
      </w:r>
    </w:p>
    <w:p w:rsidR="00921724" w:rsidRDefault="00146570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</w:t>
      </w:r>
      <w:r w:rsidR="00921724">
        <w:rPr>
          <w:lang w:val="pt-BR"/>
        </w:rPr>
        <w:t>informando que a solicitação foi rejeitada e a(s) turma(s) que não há vaga.</w:t>
      </w:r>
    </w:p>
    <w:p w:rsidR="00146570" w:rsidRPr="000C5326" w:rsidRDefault="00921724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caso de uso retorna ao passo 3. 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Default="00F514CD" w:rsidP="00A37B01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aluno realizou </w:t>
      </w:r>
      <w:r w:rsidR="00DC476B">
        <w:rPr>
          <w:sz w:val="20"/>
          <w:szCs w:val="20"/>
          <w:lang w:val="pt-BR"/>
        </w:rPr>
        <w:t>sua matricula com sucesso.</w:t>
      </w:r>
      <w:r>
        <w:rPr>
          <w:sz w:val="20"/>
          <w:szCs w:val="20"/>
          <w:lang w:val="pt-BR"/>
        </w:rPr>
        <w:t xml:space="preserve"> </w:t>
      </w:r>
      <w:r w:rsidR="00DC476B">
        <w:rPr>
          <w:sz w:val="20"/>
          <w:szCs w:val="20"/>
          <w:lang w:val="pt-BR"/>
        </w:rPr>
        <w:t>Entre</w:t>
      </w:r>
      <w:r>
        <w:rPr>
          <w:sz w:val="20"/>
          <w:szCs w:val="20"/>
          <w:lang w:val="pt-BR"/>
        </w:rPr>
        <w:t xml:space="preserve"> as disciplinas aptas selecionou as disciplinas desejadas, solicitou a matrícula e por fim recebeu a confirmação de sucesso. Após a confirmação as disciplinas matriculadas devem constar no horário individual.</w:t>
      </w:r>
      <w:r w:rsidR="00DC476B">
        <w:rPr>
          <w:sz w:val="20"/>
          <w:szCs w:val="20"/>
          <w:lang w:val="pt-BR"/>
        </w:rPr>
        <w:t xml:space="preserve"> Os logs internos foram atualizados.</w:t>
      </w:r>
    </w:p>
    <w:p w:rsidR="00DC476B" w:rsidRPr="000C5326" w:rsidRDefault="00DC476B" w:rsidP="00DC476B">
      <w:pPr>
        <w:pStyle w:val="Ttulo2"/>
        <w:jc w:val="both"/>
        <w:rPr>
          <w:lang w:val="pt-BR"/>
        </w:rPr>
      </w:pPr>
      <w:r>
        <w:rPr>
          <w:lang w:val="pt-BR"/>
        </w:rPr>
        <w:t>Condição de falha</w:t>
      </w:r>
    </w:p>
    <w:p w:rsidR="00DC476B" w:rsidRPr="000C5326" w:rsidRDefault="00DC476B" w:rsidP="00482F2C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aluno não conseguiu efetuar a solicitação de matrícula por algum(ns) do(s) seguinte(s) casos: não haver turmas ofertadas para as disciplinas aptas, não haver vagas nas disciplinas aptas, os limites mínimos e máximos de créditos não foram obedecidos, ocorrência de conflitos de horários entre as turmas selecionadas pelo aluno.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Pr="000C5326" w:rsidRDefault="00E9008D" w:rsidP="00482F2C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</w:t>
      </w:r>
      <w:r w:rsidR="00EA1D90">
        <w:rPr>
          <w:lang w:val="pt-BR"/>
        </w:rPr>
        <w:t>RE</w:t>
      </w:r>
      <w:r w:rsidRPr="000C5326">
        <w:rPr>
          <w:lang w:val="pt-BR"/>
        </w:rPr>
        <w:t>:</w:t>
      </w:r>
      <w:r w:rsidR="00135E57">
        <w:rPr>
          <w:lang w:val="pt-BR"/>
        </w:rPr>
        <w:t>FM</w:t>
      </w:r>
      <w:r w:rsidRPr="000C5326">
        <w:rPr>
          <w:lang w:val="pt-BR"/>
        </w:rPr>
        <w:t xml:space="preserve"> – 01] </w:t>
      </w:r>
      <w:r w:rsidR="00482F2C">
        <w:rPr>
          <w:lang w:val="pt-BR"/>
        </w:rPr>
        <w:t>O aluno não estará apto a efetuar matrícula em disciplinas caso tenha sido jubilado, tenha terminado o curso, ou tenha atingido o número máximo de períodos previsto para o curso.</w:t>
      </w:r>
    </w:p>
    <w:p w:rsidR="00E96106" w:rsidRPr="002D75EB" w:rsidRDefault="00DC476B" w:rsidP="00482F2C">
      <w:pPr>
        <w:ind w:left="720"/>
        <w:jc w:val="both"/>
        <w:rPr>
          <w:sz w:val="20"/>
          <w:szCs w:val="20"/>
          <w:lang w:val="pt-BR"/>
        </w:rPr>
      </w:pPr>
      <w:r w:rsidRPr="002D75EB">
        <w:rPr>
          <w:sz w:val="20"/>
          <w:szCs w:val="20"/>
          <w:lang w:val="pt-BR"/>
        </w:rPr>
        <w:t>[RE:FM</w:t>
      </w:r>
      <w:r w:rsidR="001E2D64" w:rsidRPr="002D75EB">
        <w:rPr>
          <w:sz w:val="20"/>
          <w:szCs w:val="20"/>
          <w:lang w:val="pt-BR"/>
        </w:rPr>
        <w:t xml:space="preserve"> – 02</w:t>
      </w:r>
      <w:r w:rsidRPr="002D75EB">
        <w:rPr>
          <w:sz w:val="20"/>
          <w:szCs w:val="20"/>
          <w:lang w:val="pt-BR"/>
        </w:rPr>
        <w:t xml:space="preserve">] </w:t>
      </w:r>
      <w:r w:rsidR="00482F2C">
        <w:rPr>
          <w:sz w:val="20"/>
          <w:szCs w:val="20"/>
          <w:lang w:val="pt-BR"/>
        </w:rPr>
        <w:t>As disciplinas aptas a matricular são aquelas que pertencem ao currículo ao qual o aluno está vinculado, no curso o qual está matriculado, e que ainda não tenham sido cursadas com sucesso, que estejam sendo ofertadas pelo Departamento responsável e que o aluno atenda aos pré-requisitos necessários para cursá-las.</w:t>
      </w:r>
    </w:p>
    <w:p w:rsidR="008866E4" w:rsidRPr="000C5326" w:rsidRDefault="008866E4" w:rsidP="00482F2C">
      <w:pPr>
        <w:ind w:firstLine="709"/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F2D" w:rsidRDefault="00EE3F2D">
      <w:r>
        <w:separator/>
      </w:r>
    </w:p>
  </w:endnote>
  <w:endnote w:type="continuationSeparator" w:id="1">
    <w:p w:rsidR="00EE3F2D" w:rsidRDefault="00EE3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8C6FA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C6FAB">
            <w:rPr>
              <w:rStyle w:val="Nmerodepgina"/>
              <w:sz w:val="20"/>
            </w:rPr>
            <w:fldChar w:fldCharType="separate"/>
          </w:r>
          <w:r w:rsidR="00482F2C">
            <w:rPr>
              <w:rStyle w:val="Nmerodepgina"/>
              <w:noProof/>
              <w:sz w:val="20"/>
            </w:rPr>
            <w:t>1</w:t>
          </w:r>
          <w:r w:rsidR="008C6FA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8C6FAB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8C6FAB" w:rsidRPr="006F60B2">
            <w:rPr>
              <w:rStyle w:val="Nmerodepgina"/>
              <w:sz w:val="20"/>
              <w:szCs w:val="20"/>
            </w:rPr>
            <w:fldChar w:fldCharType="separate"/>
          </w:r>
          <w:r w:rsidR="00482F2C">
            <w:rPr>
              <w:rStyle w:val="Nmerodepgina"/>
              <w:noProof/>
              <w:sz w:val="20"/>
              <w:szCs w:val="20"/>
            </w:rPr>
            <w:t>2</w:t>
          </w:r>
          <w:r w:rsidR="008C6FAB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F2D" w:rsidRDefault="00EE3F2D">
      <w:r>
        <w:separator/>
      </w:r>
    </w:p>
  </w:footnote>
  <w:footnote w:type="continuationSeparator" w:id="1">
    <w:p w:rsidR="00EE3F2D" w:rsidRDefault="00EE3F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2D75E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D57C7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F514CD">
            <w:rPr>
              <w:sz w:val="20"/>
              <w:lang w:val="pt-BR"/>
            </w:rPr>
            <w:t xml:space="preserve">Fazer </w:t>
          </w:r>
          <w:r w:rsidR="004D57C7">
            <w:rPr>
              <w:sz w:val="20"/>
              <w:lang w:val="pt-BR"/>
            </w:rPr>
            <w:t>Matrícula</w:t>
          </w:r>
        </w:p>
      </w:tc>
      <w:tc>
        <w:tcPr>
          <w:tcW w:w="2369" w:type="dxa"/>
        </w:tcPr>
        <w:p w:rsidR="00985EE5" w:rsidRDefault="00985EE5" w:rsidP="004D57C7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4D57C7">
            <w:rPr>
              <w:sz w:val="20"/>
            </w:rPr>
            <w:t>02/jul</w:t>
          </w:r>
          <w:r w:rsidR="001C3E3D">
            <w:rPr>
              <w:sz w:val="20"/>
            </w:rPr>
            <w:t>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892F1C"/>
    <w:multiLevelType w:val="multilevel"/>
    <w:tmpl w:val="0416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8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3A24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2FD0"/>
    <w:rsid w:val="0005497B"/>
    <w:rsid w:val="00080341"/>
    <w:rsid w:val="000C5326"/>
    <w:rsid w:val="000E5836"/>
    <w:rsid w:val="000F1EDF"/>
    <w:rsid w:val="00115045"/>
    <w:rsid w:val="001240E7"/>
    <w:rsid w:val="00135E57"/>
    <w:rsid w:val="00146570"/>
    <w:rsid w:val="001557E5"/>
    <w:rsid w:val="001751A2"/>
    <w:rsid w:val="001B010A"/>
    <w:rsid w:val="001C3E3D"/>
    <w:rsid w:val="001E2D64"/>
    <w:rsid w:val="00213578"/>
    <w:rsid w:val="0024185B"/>
    <w:rsid w:val="00247764"/>
    <w:rsid w:val="00255E86"/>
    <w:rsid w:val="002A4A98"/>
    <w:rsid w:val="002A5C1E"/>
    <w:rsid w:val="002C4F68"/>
    <w:rsid w:val="002D75EB"/>
    <w:rsid w:val="00331659"/>
    <w:rsid w:val="00380FC5"/>
    <w:rsid w:val="0041163C"/>
    <w:rsid w:val="00430DC1"/>
    <w:rsid w:val="004542E5"/>
    <w:rsid w:val="004817CB"/>
    <w:rsid w:val="00482F2C"/>
    <w:rsid w:val="00494CBB"/>
    <w:rsid w:val="004B4F81"/>
    <w:rsid w:val="004B772F"/>
    <w:rsid w:val="004D57C7"/>
    <w:rsid w:val="005168D3"/>
    <w:rsid w:val="0053491D"/>
    <w:rsid w:val="00552F2A"/>
    <w:rsid w:val="005B7BCD"/>
    <w:rsid w:val="006B0D38"/>
    <w:rsid w:val="006F60B2"/>
    <w:rsid w:val="00760182"/>
    <w:rsid w:val="00766670"/>
    <w:rsid w:val="00770AAE"/>
    <w:rsid w:val="007A2266"/>
    <w:rsid w:val="007E6FF8"/>
    <w:rsid w:val="008133F7"/>
    <w:rsid w:val="00875CE1"/>
    <w:rsid w:val="008866E4"/>
    <w:rsid w:val="008C6FAB"/>
    <w:rsid w:val="00921724"/>
    <w:rsid w:val="0093400C"/>
    <w:rsid w:val="00942ADD"/>
    <w:rsid w:val="00985EE5"/>
    <w:rsid w:val="009C5CE8"/>
    <w:rsid w:val="009D290D"/>
    <w:rsid w:val="00A368A1"/>
    <w:rsid w:val="00A37B01"/>
    <w:rsid w:val="00B518F1"/>
    <w:rsid w:val="00BD6035"/>
    <w:rsid w:val="00C2664C"/>
    <w:rsid w:val="00C623EC"/>
    <w:rsid w:val="00C63BA8"/>
    <w:rsid w:val="00C73F76"/>
    <w:rsid w:val="00C8009C"/>
    <w:rsid w:val="00CC4D3E"/>
    <w:rsid w:val="00CE5283"/>
    <w:rsid w:val="00CF139C"/>
    <w:rsid w:val="00D065CA"/>
    <w:rsid w:val="00D159CA"/>
    <w:rsid w:val="00D97C21"/>
    <w:rsid w:val="00DB7FCB"/>
    <w:rsid w:val="00DC476B"/>
    <w:rsid w:val="00DD175D"/>
    <w:rsid w:val="00DF0824"/>
    <w:rsid w:val="00E9008D"/>
    <w:rsid w:val="00E90781"/>
    <w:rsid w:val="00E96106"/>
    <w:rsid w:val="00E97E4F"/>
    <w:rsid w:val="00EA1D90"/>
    <w:rsid w:val="00EC3305"/>
    <w:rsid w:val="00EE3F2D"/>
    <w:rsid w:val="00F35729"/>
    <w:rsid w:val="00F514CD"/>
    <w:rsid w:val="00F75BAE"/>
    <w:rsid w:val="00F85BA0"/>
    <w:rsid w:val="00F8707A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2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212</TotalTime>
  <Pages>2</Pages>
  <Words>642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5</cp:revision>
  <cp:lastPrinted>2009-06-07T19:19:00Z</cp:lastPrinted>
  <dcterms:created xsi:type="dcterms:W3CDTF">2009-07-02T11:51:00Z</dcterms:created>
  <dcterms:modified xsi:type="dcterms:W3CDTF">2009-07-03T01:08:00Z</dcterms:modified>
</cp:coreProperties>
</file>