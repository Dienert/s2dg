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 xml:space="preserve">: </w:t>
      </w:r>
      <w:r w:rsidR="00380FC5">
        <w:rPr>
          <w:lang w:val="pt-BR"/>
        </w:rPr>
        <w:t>Acessar</w:t>
      </w:r>
      <w:r w:rsidR="009D290D">
        <w:rPr>
          <w:lang w:val="pt-BR"/>
        </w:rPr>
        <w:t xml:space="preserve"> </w:t>
      </w:r>
      <w:r w:rsidR="0024185B">
        <w:rPr>
          <w:lang w:val="pt-BR"/>
        </w:rPr>
        <w:t>Visão Geral da Turma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0C5326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Caso de uso </w:t>
      </w:r>
      <w:r w:rsidR="009D290D">
        <w:rPr>
          <w:lang w:val="pt-BR"/>
        </w:rPr>
        <w:t>no</w:t>
      </w:r>
      <w:r>
        <w:rPr>
          <w:lang w:val="pt-BR"/>
        </w:rPr>
        <w:t xml:space="preserve"> qual o usuário </w:t>
      </w:r>
      <w:r w:rsidR="009D290D">
        <w:rPr>
          <w:lang w:val="pt-BR"/>
        </w:rPr>
        <w:t xml:space="preserve">Aluno </w:t>
      </w:r>
      <w:r w:rsidR="00380FC5">
        <w:rPr>
          <w:lang w:val="pt-BR"/>
        </w:rPr>
        <w:t>acessa</w:t>
      </w:r>
      <w:r w:rsidR="009C5CE8">
        <w:rPr>
          <w:lang w:val="pt-BR"/>
        </w:rPr>
        <w:t xml:space="preserve"> uma visão geral de</w:t>
      </w:r>
      <w:r w:rsidR="00380FC5">
        <w:rPr>
          <w:lang w:val="pt-BR"/>
        </w:rPr>
        <w:t xml:space="preserve"> cada</w:t>
      </w:r>
      <w:r w:rsidR="009C5CE8">
        <w:rPr>
          <w:lang w:val="pt-BR"/>
        </w:rPr>
        <w:t xml:space="preserve"> uma de suas turmas matriculadas, podendo ver informações como plano de curso, nota e freqüência.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A37B01">
      <w:pPr>
        <w:pStyle w:val="Ttulo2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E96106" w:rsidRDefault="00CC4D3E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Há uma conexão ativa com a Internet.</w:t>
      </w:r>
    </w:p>
    <w:p w:rsidR="009C5CE8" w:rsidRDefault="00C73F76" w:rsidP="00A37B0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Aluno deve estar matriculado </w:t>
      </w:r>
      <w:r w:rsidR="00380FC5">
        <w:rPr>
          <w:lang w:val="pt-BR"/>
        </w:rPr>
        <w:t xml:space="preserve">em </w:t>
      </w:r>
      <w:r>
        <w:rPr>
          <w:lang w:val="pt-BR"/>
        </w:rPr>
        <w:t xml:space="preserve">uma </w:t>
      </w:r>
      <w:r w:rsidR="0024185B">
        <w:rPr>
          <w:lang w:val="pt-BR"/>
        </w:rPr>
        <w:t>turma</w:t>
      </w:r>
      <w:r>
        <w:rPr>
          <w:lang w:val="pt-BR"/>
        </w:rPr>
        <w:t xml:space="preserve">. </w:t>
      </w:r>
    </w:p>
    <w:p w:rsidR="00760182" w:rsidRPr="000C5326" w:rsidRDefault="00760182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Caso de uso: Fazer Login realizado.</w:t>
      </w:r>
    </w:p>
    <w:p w:rsidR="00E96106" w:rsidRPr="000C5326" w:rsidRDefault="0021357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760182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aluno clica </w:t>
      </w:r>
      <w:r w:rsidR="00380FC5">
        <w:rPr>
          <w:lang w:val="pt-BR"/>
        </w:rPr>
        <w:t>em uma</w:t>
      </w:r>
      <w:r w:rsidR="009C5CE8">
        <w:rPr>
          <w:lang w:val="pt-BR"/>
        </w:rPr>
        <w:t xml:space="preserve"> turma que esta na lista de turmas dispostas em uma barra lateral.</w:t>
      </w:r>
    </w:p>
    <w:p w:rsidR="00EC3305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 na t</w:t>
      </w:r>
      <w:r w:rsidR="009C5CE8">
        <w:rPr>
          <w:lang w:val="pt-BR"/>
        </w:rPr>
        <w:t xml:space="preserve">ela visão geral da turma, que possui informações como </w:t>
      </w:r>
      <w:r w:rsidR="004B772F">
        <w:rPr>
          <w:lang w:val="pt-BR"/>
        </w:rPr>
        <w:t>plano de curso, nota e freqüência</w:t>
      </w:r>
      <w:r w:rsidR="009C5CE8">
        <w:rPr>
          <w:lang w:val="pt-BR"/>
        </w:rPr>
        <w:t>.</w:t>
      </w:r>
      <w:r w:rsidR="00D065CA">
        <w:rPr>
          <w:lang w:val="pt-BR"/>
        </w:rPr>
        <w:t xml:space="preserve"> Caso professor tenha publicado tais informações </w:t>
      </w:r>
      <w:r w:rsidR="004B772F">
        <w:rPr>
          <w:lang w:val="pt-BR"/>
        </w:rPr>
        <w:t>conforme</w:t>
      </w:r>
      <w:r w:rsidR="00D065CA">
        <w:rPr>
          <w:lang w:val="pt-BR"/>
        </w:rPr>
        <w:t xml:space="preserve"> o requisito especial </w:t>
      </w:r>
      <w:r w:rsidR="004B772F">
        <w:rPr>
          <w:lang w:val="pt-BR"/>
        </w:rPr>
        <w:t>RS-01.</w:t>
      </w:r>
    </w:p>
    <w:p w:rsidR="001557E5" w:rsidRPr="000C5326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 de uso é terminado</w:t>
      </w:r>
    </w:p>
    <w:p w:rsidR="00E96106" w:rsidRPr="000C5326" w:rsidRDefault="00B518F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518F1" w:rsidRPr="000C5326" w:rsidRDefault="009C5CE8" w:rsidP="00A37B01">
      <w:pPr>
        <w:pStyle w:val="Ttulo2"/>
        <w:jc w:val="both"/>
        <w:rPr>
          <w:lang w:val="pt-BR"/>
        </w:rPr>
      </w:pPr>
      <w:r>
        <w:rPr>
          <w:lang w:val="pt-BR"/>
        </w:rPr>
        <w:t>Professor não publicou plano de curso</w:t>
      </w:r>
    </w:p>
    <w:p w:rsidR="00B518F1" w:rsidRPr="000C5326" w:rsidRDefault="00EC3305" w:rsidP="00A37B0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o </w:t>
      </w:r>
      <w:r w:rsidR="009C5CE8">
        <w:rPr>
          <w:lang w:val="pt-BR"/>
        </w:rPr>
        <w:t>professor</w:t>
      </w:r>
      <w:r>
        <w:rPr>
          <w:lang w:val="pt-BR"/>
        </w:rPr>
        <w:t xml:space="preserve"> não </w:t>
      </w:r>
      <w:r w:rsidR="009C5CE8">
        <w:rPr>
          <w:lang w:val="pt-BR"/>
        </w:rPr>
        <w:t xml:space="preserve">publicou </w:t>
      </w:r>
      <w:r w:rsidR="00146570">
        <w:rPr>
          <w:lang w:val="pt-BR"/>
        </w:rPr>
        <w:t>o</w:t>
      </w:r>
      <w:r w:rsidR="009C5CE8">
        <w:rPr>
          <w:lang w:val="pt-BR"/>
        </w:rPr>
        <w:t xml:space="preserve"> plano de curso</w:t>
      </w:r>
      <w:r w:rsidR="004B772F">
        <w:rPr>
          <w:lang w:val="pt-BR"/>
        </w:rPr>
        <w:t>, então</w:t>
      </w:r>
      <w:r w:rsidR="009C5CE8">
        <w:rPr>
          <w:lang w:val="pt-BR"/>
        </w:rPr>
        <w:t xml:space="preserve"> no passo 2</w:t>
      </w:r>
      <w:r w:rsidR="00C73F76">
        <w:rPr>
          <w:lang w:val="pt-BR"/>
        </w:rPr>
        <w:t>:</w:t>
      </w:r>
    </w:p>
    <w:p w:rsidR="00FD11CE" w:rsidRPr="000C5326" w:rsidRDefault="00C73F76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exi</w:t>
      </w:r>
      <w:r w:rsidR="009C5CE8">
        <w:rPr>
          <w:lang w:val="pt-BR"/>
        </w:rPr>
        <w:t xml:space="preserve">be uma mensagem no campo referente ao plano de curso </w:t>
      </w:r>
      <w:r w:rsidR="00146570">
        <w:rPr>
          <w:lang w:val="pt-BR"/>
        </w:rPr>
        <w:t>informando que este ainda não foi publicado pelo professor.</w:t>
      </w:r>
    </w:p>
    <w:p w:rsidR="00146570" w:rsidRPr="000C5326" w:rsidRDefault="00146570" w:rsidP="00146570">
      <w:pPr>
        <w:pStyle w:val="Ttulo2"/>
        <w:jc w:val="both"/>
        <w:rPr>
          <w:lang w:val="pt-BR"/>
        </w:rPr>
      </w:pPr>
      <w:r>
        <w:rPr>
          <w:lang w:val="pt-BR"/>
        </w:rPr>
        <w:t>Professor não publicou frequência</w:t>
      </w:r>
    </w:p>
    <w:p w:rsidR="00146570" w:rsidRPr="000C5326" w:rsidRDefault="00146570" w:rsidP="00146570">
      <w:pPr>
        <w:pStyle w:val="Corpodetexto"/>
        <w:jc w:val="both"/>
        <w:rPr>
          <w:lang w:val="pt-BR"/>
        </w:rPr>
      </w:pPr>
      <w:r>
        <w:rPr>
          <w:lang w:val="pt-BR"/>
        </w:rPr>
        <w:t>Se o professor não publicou a frequência</w:t>
      </w:r>
      <w:r w:rsidR="004B772F">
        <w:rPr>
          <w:lang w:val="pt-BR"/>
        </w:rPr>
        <w:t>, então</w:t>
      </w:r>
      <w:r>
        <w:rPr>
          <w:lang w:val="pt-BR"/>
        </w:rPr>
        <w:t xml:space="preserve"> no passo 2:</w:t>
      </w:r>
    </w:p>
    <w:p w:rsidR="00FD11CE" w:rsidRDefault="00146570" w:rsidP="00146570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 sistema exibe uma mensagem no campo referente à frequência informando que esta ainda não foi publicada pelo professor.</w:t>
      </w:r>
    </w:p>
    <w:p w:rsidR="00146570" w:rsidRPr="000C5326" w:rsidRDefault="00146570" w:rsidP="00146570">
      <w:pPr>
        <w:pStyle w:val="Ttulo2"/>
        <w:jc w:val="both"/>
        <w:rPr>
          <w:lang w:val="pt-BR"/>
        </w:rPr>
      </w:pPr>
      <w:r>
        <w:rPr>
          <w:lang w:val="pt-BR"/>
        </w:rPr>
        <w:t>Professor não publicou nota</w:t>
      </w:r>
    </w:p>
    <w:p w:rsidR="00146570" w:rsidRPr="000C5326" w:rsidRDefault="00146570" w:rsidP="00146570">
      <w:pPr>
        <w:pStyle w:val="Corpodetexto"/>
        <w:jc w:val="both"/>
        <w:rPr>
          <w:lang w:val="pt-BR"/>
        </w:rPr>
      </w:pPr>
      <w:r>
        <w:rPr>
          <w:lang w:val="pt-BR"/>
        </w:rPr>
        <w:t>Se o professor não publicou a nota</w:t>
      </w:r>
      <w:r w:rsidR="004B772F">
        <w:rPr>
          <w:lang w:val="pt-BR"/>
        </w:rPr>
        <w:t>, então</w:t>
      </w:r>
      <w:r>
        <w:rPr>
          <w:lang w:val="pt-BR"/>
        </w:rPr>
        <w:t xml:space="preserve"> no passo 2:</w:t>
      </w:r>
    </w:p>
    <w:p w:rsidR="00146570" w:rsidRPr="000C5326" w:rsidRDefault="00146570" w:rsidP="004B772F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O sistema exibe uma mensagem no campo referente à nota informando que esta ainda não foi publicada pelo </w:t>
      </w:r>
      <w:r w:rsidRPr="004B772F">
        <w:rPr>
          <w:lang w:val="pt-BR"/>
        </w:rPr>
        <w:t>professor</w:t>
      </w:r>
      <w:r>
        <w:rPr>
          <w:lang w:val="pt-BR"/>
        </w:rPr>
        <w:t>.</w:t>
      </w:r>
    </w:p>
    <w:p w:rsidR="00E96106" w:rsidRPr="000C5326" w:rsidRDefault="0008034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lastRenderedPageBreak/>
        <w:t>Cenários Importantes</w:t>
      </w:r>
    </w:p>
    <w:p w:rsidR="00E96106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Sessão com o servidor é interrompida.</w:t>
      </w:r>
    </w:p>
    <w:p w:rsidR="00E96106" w:rsidRPr="000C5326" w:rsidRDefault="007E6FF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 xml:space="preserve">Finalização </w:t>
      </w:r>
      <w:r w:rsidRPr="004B772F">
        <w:rPr>
          <w:lang w:val="pt-BR"/>
        </w:rPr>
        <w:t>com</w:t>
      </w:r>
      <w:r w:rsidRPr="000C5326">
        <w:rPr>
          <w:lang w:val="pt-BR"/>
        </w:rPr>
        <w:t xml:space="preserve"> Sucesso</w:t>
      </w:r>
    </w:p>
    <w:p w:rsidR="007E6FF8" w:rsidRPr="000C5326" w:rsidRDefault="007E6FF8" w:rsidP="00A37B01">
      <w:pPr>
        <w:jc w:val="both"/>
        <w:rPr>
          <w:sz w:val="20"/>
          <w:szCs w:val="20"/>
          <w:lang w:val="pt-BR"/>
        </w:rPr>
      </w:pPr>
      <w:r w:rsidRPr="000C5326">
        <w:rPr>
          <w:sz w:val="20"/>
          <w:szCs w:val="20"/>
          <w:lang w:val="pt-BR"/>
        </w:rPr>
        <w:t xml:space="preserve">O usuário </w:t>
      </w:r>
      <w:r w:rsidR="004B772F">
        <w:rPr>
          <w:sz w:val="20"/>
          <w:szCs w:val="20"/>
          <w:lang w:val="pt-BR"/>
        </w:rPr>
        <w:t>acessou a</w:t>
      </w:r>
      <w:r w:rsidR="00EC3305">
        <w:rPr>
          <w:sz w:val="20"/>
          <w:szCs w:val="20"/>
          <w:lang w:val="pt-BR"/>
        </w:rPr>
        <w:t xml:space="preserve"> </w:t>
      </w:r>
      <w:r w:rsidR="004B772F">
        <w:rPr>
          <w:sz w:val="20"/>
          <w:szCs w:val="20"/>
          <w:lang w:val="pt-BR"/>
        </w:rPr>
        <w:t>visão geral da turma</w:t>
      </w:r>
      <w:r w:rsidR="00EC3305">
        <w:rPr>
          <w:sz w:val="20"/>
          <w:szCs w:val="20"/>
          <w:lang w:val="pt-BR"/>
        </w:rPr>
        <w:t xml:space="preserve"> com sucesso, o sistema exibiu na tela </w:t>
      </w:r>
      <w:r w:rsidR="004B772F">
        <w:rPr>
          <w:sz w:val="20"/>
          <w:szCs w:val="20"/>
          <w:lang w:val="pt-BR"/>
        </w:rPr>
        <w:t>as informações que já foram publicadas pelo professor da turma</w:t>
      </w:r>
      <w:r w:rsidR="00EC3305">
        <w:rPr>
          <w:sz w:val="20"/>
          <w:szCs w:val="20"/>
          <w:lang w:val="pt-BR"/>
        </w:rPr>
        <w:t>.</w:t>
      </w:r>
    </w:p>
    <w:p w:rsidR="00E96106" w:rsidRPr="000C5326" w:rsidRDefault="00E9008D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494CBB" w:rsidRPr="000C5326" w:rsidRDefault="00E9008D" w:rsidP="00D065CA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[RS:</w:t>
      </w:r>
      <w:r w:rsidR="004B772F">
        <w:rPr>
          <w:lang w:val="pt-BR"/>
        </w:rPr>
        <w:t>AVGT</w:t>
      </w:r>
      <w:r w:rsidRPr="000C5326">
        <w:rPr>
          <w:lang w:val="pt-BR"/>
        </w:rPr>
        <w:t xml:space="preserve"> – 01] </w:t>
      </w:r>
      <w:r w:rsidR="00EC3305">
        <w:rPr>
          <w:lang w:val="pt-BR"/>
        </w:rPr>
        <w:t xml:space="preserve">O </w:t>
      </w:r>
      <w:r w:rsidR="00380FC5">
        <w:rPr>
          <w:lang w:val="pt-BR"/>
        </w:rPr>
        <w:t xml:space="preserve">professor deve publicar informação para o aluno. O professor tem a opção de publicar ou não </w:t>
      </w:r>
      <w:r w:rsidR="00D065CA">
        <w:rPr>
          <w:lang w:val="pt-BR"/>
        </w:rPr>
        <w:t xml:space="preserve">cada uma das </w:t>
      </w:r>
      <w:r w:rsidR="00380FC5">
        <w:rPr>
          <w:lang w:val="pt-BR"/>
        </w:rPr>
        <w:t xml:space="preserve">informações </w:t>
      </w:r>
      <w:r w:rsidR="00D065CA">
        <w:rPr>
          <w:lang w:val="pt-BR"/>
        </w:rPr>
        <w:t>como nota, freqüência e plano de curso.</w:t>
      </w:r>
    </w:p>
    <w:p w:rsidR="00E96106" w:rsidRPr="000C5326" w:rsidRDefault="00E96106">
      <w:pPr>
        <w:rPr>
          <w:lang w:val="pt-BR"/>
        </w:rPr>
      </w:pPr>
    </w:p>
    <w:p w:rsidR="008866E4" w:rsidRPr="000C5326" w:rsidRDefault="008866E4">
      <w:pPr>
        <w:rPr>
          <w:lang w:val="pt-BR"/>
        </w:rPr>
      </w:pPr>
    </w:p>
    <w:sectPr w:rsidR="008866E4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3F7" w:rsidRDefault="008133F7">
      <w:r>
        <w:separator/>
      </w:r>
    </w:p>
  </w:endnote>
  <w:endnote w:type="continuationSeparator" w:id="1">
    <w:p w:rsidR="008133F7" w:rsidRDefault="00813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DF082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DF0824">
            <w:rPr>
              <w:rStyle w:val="Nmerodepgina"/>
              <w:sz w:val="20"/>
            </w:rPr>
            <w:fldChar w:fldCharType="separate"/>
          </w:r>
          <w:r w:rsidR="0093400C">
            <w:rPr>
              <w:rStyle w:val="Nmerodepgina"/>
              <w:noProof/>
              <w:sz w:val="20"/>
            </w:rPr>
            <w:t>1</w:t>
          </w:r>
          <w:r w:rsidR="00DF0824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DF0824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DF0824" w:rsidRPr="006F60B2">
            <w:rPr>
              <w:rStyle w:val="Nmerodepgina"/>
              <w:sz w:val="20"/>
              <w:szCs w:val="20"/>
            </w:rPr>
            <w:fldChar w:fldCharType="separate"/>
          </w:r>
          <w:r w:rsidR="0093400C">
            <w:rPr>
              <w:rStyle w:val="Nmerodepgina"/>
              <w:noProof/>
              <w:sz w:val="20"/>
              <w:szCs w:val="20"/>
            </w:rPr>
            <w:t>2</w:t>
          </w:r>
          <w:r w:rsidR="00DF0824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3F7" w:rsidRDefault="008133F7">
      <w:r>
        <w:separator/>
      </w:r>
    </w:p>
  </w:footnote>
  <w:footnote w:type="continuationSeparator" w:id="1">
    <w:p w:rsidR="008133F7" w:rsidRDefault="008133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380FC5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380FC5">
            <w:rPr>
              <w:sz w:val="20"/>
              <w:lang w:val="pt-BR"/>
            </w:rPr>
            <w:t>Acessar</w:t>
          </w:r>
          <w:r w:rsidR="0024185B">
            <w:rPr>
              <w:sz w:val="20"/>
              <w:lang w:val="pt-BR"/>
            </w:rPr>
            <w:t xml:space="preserve"> Visão Geral da Turma</w:t>
          </w:r>
        </w:p>
      </w:tc>
      <w:tc>
        <w:tcPr>
          <w:tcW w:w="2369" w:type="dxa"/>
        </w:tcPr>
        <w:p w:rsidR="00985EE5" w:rsidRDefault="00985EE5" w:rsidP="001C3E3D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173A3"/>
    <w:multiLevelType w:val="hybridMultilevel"/>
    <w:tmpl w:val="19B24A20"/>
    <w:lvl w:ilvl="0" w:tplc="10BEBB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3E"/>
    <w:rsid w:val="00052FD0"/>
    <w:rsid w:val="0005497B"/>
    <w:rsid w:val="00080341"/>
    <w:rsid w:val="000C5326"/>
    <w:rsid w:val="000E5836"/>
    <w:rsid w:val="00115045"/>
    <w:rsid w:val="001240E7"/>
    <w:rsid w:val="00146570"/>
    <w:rsid w:val="001557E5"/>
    <w:rsid w:val="001751A2"/>
    <w:rsid w:val="001C3E3D"/>
    <w:rsid w:val="00213578"/>
    <w:rsid w:val="0024185B"/>
    <w:rsid w:val="00247764"/>
    <w:rsid w:val="002A4A98"/>
    <w:rsid w:val="00331659"/>
    <w:rsid w:val="00380FC5"/>
    <w:rsid w:val="004542E5"/>
    <w:rsid w:val="00494CBB"/>
    <w:rsid w:val="004B772F"/>
    <w:rsid w:val="005168D3"/>
    <w:rsid w:val="00552F2A"/>
    <w:rsid w:val="006B0D38"/>
    <w:rsid w:val="006F60B2"/>
    <w:rsid w:val="00760182"/>
    <w:rsid w:val="00766670"/>
    <w:rsid w:val="007E6FF8"/>
    <w:rsid w:val="008133F7"/>
    <w:rsid w:val="008866E4"/>
    <w:rsid w:val="0093400C"/>
    <w:rsid w:val="00942ADD"/>
    <w:rsid w:val="00985EE5"/>
    <w:rsid w:val="009C5CE8"/>
    <w:rsid w:val="009D290D"/>
    <w:rsid w:val="00A368A1"/>
    <w:rsid w:val="00A37B01"/>
    <w:rsid w:val="00B518F1"/>
    <w:rsid w:val="00C63BA8"/>
    <w:rsid w:val="00C73F76"/>
    <w:rsid w:val="00C8009C"/>
    <w:rsid w:val="00CC4D3E"/>
    <w:rsid w:val="00CE5283"/>
    <w:rsid w:val="00CF139C"/>
    <w:rsid w:val="00D065CA"/>
    <w:rsid w:val="00DD175D"/>
    <w:rsid w:val="00DF0824"/>
    <w:rsid w:val="00E9008D"/>
    <w:rsid w:val="00E96106"/>
    <w:rsid w:val="00E97E4F"/>
    <w:rsid w:val="00EC3305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</TotalTime>
  <Pages>2</Pages>
  <Words>313</Words>
  <Characters>1696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3</cp:revision>
  <cp:lastPrinted>2009-06-07T19:19:00Z</cp:lastPrinted>
  <dcterms:created xsi:type="dcterms:W3CDTF">2009-06-08T01:23:00Z</dcterms:created>
  <dcterms:modified xsi:type="dcterms:W3CDTF">2009-06-08T01:29:00Z</dcterms:modified>
</cp:coreProperties>
</file>